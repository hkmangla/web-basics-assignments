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54" w:rsidRPr="00893A3D" w:rsidRDefault="006B4E5D">
      <w:pPr>
        <w:pStyle w:val="Title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99584A" w:rsidRPr="00893A3D">
        <w:rPr>
          <w:rFonts w:asciiTheme="minorHAnsi" w:hAnsiTheme="minorHAnsi"/>
          <w:sz w:val="22"/>
          <w:szCs w:val="22"/>
        </w:rPr>
        <w:t xml:space="preserve">TRAINING </w:t>
      </w:r>
      <w:r w:rsidR="006F1354" w:rsidRPr="00893A3D">
        <w:rPr>
          <w:rFonts w:asciiTheme="minorHAnsi" w:hAnsiTheme="minorHAnsi"/>
          <w:sz w:val="22"/>
          <w:szCs w:val="22"/>
        </w:rPr>
        <w:t>PROGRAM</w:t>
      </w:r>
    </w:p>
    <w:p w:rsidR="006F1354" w:rsidRPr="00893A3D" w:rsidRDefault="006F1354">
      <w:pPr>
        <w:tabs>
          <w:tab w:val="left" w:pos="450"/>
          <w:tab w:val="left" w:pos="900"/>
        </w:tabs>
        <w:jc w:val="center"/>
        <w:rPr>
          <w:rFonts w:asciiTheme="minorHAnsi" w:hAnsiTheme="minorHAnsi"/>
          <w:b/>
          <w:sz w:val="22"/>
          <w:szCs w:val="22"/>
        </w:rPr>
      </w:pPr>
    </w:p>
    <w:p w:rsidR="006F1354" w:rsidRPr="00893A3D" w:rsidRDefault="006F1354">
      <w:pPr>
        <w:tabs>
          <w:tab w:val="left" w:pos="450"/>
          <w:tab w:val="left" w:pos="900"/>
        </w:tabs>
        <w:jc w:val="center"/>
        <w:rPr>
          <w:rFonts w:asciiTheme="minorHAnsi" w:hAnsiTheme="minorHAnsi" w:cs="Tahoma"/>
          <w:b/>
          <w:sz w:val="22"/>
          <w:szCs w:val="22"/>
        </w:rPr>
      </w:pPr>
    </w:p>
    <w:p w:rsidR="00FA5BA5" w:rsidRPr="00893A3D" w:rsidRDefault="006F1354" w:rsidP="00FA5BA5">
      <w:pPr>
        <w:tabs>
          <w:tab w:val="left" w:pos="1440"/>
          <w:tab w:val="left" w:pos="6300"/>
        </w:tabs>
        <w:rPr>
          <w:rFonts w:asciiTheme="minorHAnsi" w:hAnsiTheme="minorHAnsi" w:cs="Tahoma"/>
          <w:b/>
          <w:sz w:val="22"/>
          <w:szCs w:val="22"/>
        </w:rPr>
      </w:pPr>
      <w:r w:rsidRPr="00893A3D">
        <w:rPr>
          <w:rFonts w:asciiTheme="minorHAnsi" w:hAnsiTheme="minorHAnsi" w:cs="Tahoma"/>
          <w:b/>
          <w:sz w:val="22"/>
          <w:szCs w:val="22"/>
        </w:rPr>
        <w:t>Name:</w:t>
      </w:r>
      <w:r w:rsidR="000A2453" w:rsidRPr="00893A3D">
        <w:rPr>
          <w:rFonts w:asciiTheme="minorHAnsi" w:hAnsiTheme="minorHAnsi" w:cs="Tahoma"/>
          <w:b/>
          <w:sz w:val="22"/>
          <w:szCs w:val="22"/>
        </w:rPr>
        <w:tab/>
        <w:t>Hemant</w:t>
      </w:r>
      <w:r w:rsidR="002D23D1" w:rsidRPr="00893A3D">
        <w:rPr>
          <w:rFonts w:asciiTheme="minorHAnsi" w:hAnsiTheme="minorHAnsi" w:cs="Tahoma"/>
          <w:b/>
          <w:sz w:val="22"/>
          <w:szCs w:val="22"/>
        </w:rPr>
        <w:t xml:space="preserve"> </w:t>
      </w:r>
      <w:proofErr w:type="spellStart"/>
      <w:r w:rsidR="002D23D1" w:rsidRPr="00893A3D">
        <w:rPr>
          <w:rFonts w:asciiTheme="minorHAnsi" w:hAnsiTheme="minorHAnsi" w:cs="Tahoma"/>
          <w:b/>
          <w:sz w:val="22"/>
          <w:szCs w:val="22"/>
        </w:rPr>
        <w:t>Mangla</w:t>
      </w:r>
      <w:proofErr w:type="spellEnd"/>
    </w:p>
    <w:p w:rsidR="006F1354" w:rsidRPr="00893A3D" w:rsidRDefault="003B0136" w:rsidP="00FA5BA5">
      <w:pPr>
        <w:tabs>
          <w:tab w:val="left" w:pos="1440"/>
          <w:tab w:val="left" w:pos="6300"/>
        </w:tabs>
        <w:rPr>
          <w:rFonts w:asciiTheme="minorHAnsi" w:hAnsiTheme="minorHAnsi" w:cs="Tahoma"/>
          <w:b/>
          <w:sz w:val="22"/>
          <w:szCs w:val="22"/>
        </w:rPr>
      </w:pPr>
      <w:r w:rsidRPr="00893A3D">
        <w:rPr>
          <w:rFonts w:asciiTheme="minorHAnsi" w:hAnsiTheme="minorHAnsi" w:cs="Tahoma"/>
          <w:b/>
          <w:sz w:val="22"/>
          <w:szCs w:val="22"/>
        </w:rPr>
        <w:t>Start Date:</w:t>
      </w:r>
      <w:r w:rsidR="00A737D2" w:rsidRPr="00893A3D">
        <w:rPr>
          <w:rFonts w:asciiTheme="minorHAnsi" w:hAnsiTheme="minorHAnsi" w:cs="Tahoma"/>
          <w:b/>
          <w:sz w:val="22"/>
          <w:szCs w:val="22"/>
        </w:rPr>
        <w:t xml:space="preserve"> </w:t>
      </w:r>
      <w:r w:rsidR="00FA5BA5" w:rsidRPr="00893A3D">
        <w:rPr>
          <w:rFonts w:asciiTheme="minorHAnsi" w:hAnsiTheme="minorHAnsi" w:cs="Tahoma"/>
          <w:b/>
          <w:sz w:val="22"/>
          <w:szCs w:val="22"/>
        </w:rPr>
        <w:tab/>
      </w:r>
      <w:r w:rsidR="000608D7" w:rsidRPr="00893A3D">
        <w:rPr>
          <w:rFonts w:asciiTheme="minorHAnsi" w:hAnsiTheme="minorHAnsi" w:cs="Tahoma"/>
          <w:b/>
          <w:sz w:val="22"/>
          <w:szCs w:val="22"/>
        </w:rPr>
        <w:t>July 1, 2018</w:t>
      </w:r>
    </w:p>
    <w:p w:rsidR="006F1354" w:rsidRPr="00893A3D" w:rsidRDefault="006F1354">
      <w:pPr>
        <w:tabs>
          <w:tab w:val="left" w:pos="450"/>
          <w:tab w:val="left" w:pos="900"/>
        </w:tabs>
        <w:jc w:val="center"/>
        <w:rPr>
          <w:rFonts w:asciiTheme="minorHAnsi" w:hAnsiTheme="minorHAnsi" w:cs="Tahoma"/>
          <w:b/>
          <w:sz w:val="22"/>
          <w:szCs w:val="22"/>
        </w:rPr>
      </w:pPr>
    </w:p>
    <w:p w:rsidR="00F33461" w:rsidRPr="00893A3D" w:rsidRDefault="00F33461" w:rsidP="00F33461">
      <w:pPr>
        <w:rPr>
          <w:rFonts w:asciiTheme="minorHAnsi" w:hAnsiTheme="minorHAnsi" w:cs="Tahoma"/>
          <w:b/>
          <w:sz w:val="22"/>
          <w:szCs w:val="22"/>
        </w:rPr>
      </w:pPr>
      <w:r w:rsidRPr="00893A3D">
        <w:rPr>
          <w:rFonts w:asciiTheme="minorHAnsi" w:hAnsiTheme="minorHAnsi" w:cs="Tahoma"/>
          <w:b/>
          <w:sz w:val="22"/>
          <w:szCs w:val="22"/>
        </w:rPr>
        <w:t xml:space="preserve">Training Objective:      </w:t>
      </w:r>
    </w:p>
    <w:p w:rsidR="00F33461" w:rsidRPr="00893A3D" w:rsidRDefault="00F33461" w:rsidP="006A71D9">
      <w:pPr>
        <w:numPr>
          <w:ilvl w:val="0"/>
          <w:numId w:val="13"/>
        </w:numPr>
        <w:rPr>
          <w:rFonts w:asciiTheme="minorHAnsi" w:hAnsiTheme="minorHAnsi" w:cs="Tahoma"/>
          <w:sz w:val="22"/>
          <w:szCs w:val="22"/>
        </w:rPr>
      </w:pPr>
      <w:r w:rsidRPr="00893A3D">
        <w:rPr>
          <w:rFonts w:asciiTheme="minorHAnsi" w:hAnsiTheme="minorHAnsi" w:cs="Tahoma"/>
          <w:sz w:val="22"/>
          <w:szCs w:val="22"/>
        </w:rPr>
        <w:t xml:space="preserve">Successfully complete training plan in given period with complete understanding of the areas trained in. </w:t>
      </w:r>
    </w:p>
    <w:p w:rsidR="00F33461" w:rsidRPr="00893A3D" w:rsidRDefault="00F33461" w:rsidP="006A71D9">
      <w:pPr>
        <w:numPr>
          <w:ilvl w:val="0"/>
          <w:numId w:val="13"/>
        </w:numPr>
        <w:rPr>
          <w:rFonts w:asciiTheme="minorHAnsi" w:hAnsiTheme="minorHAnsi" w:cs="Tahoma"/>
          <w:sz w:val="22"/>
          <w:szCs w:val="22"/>
        </w:rPr>
      </w:pPr>
      <w:r w:rsidRPr="00893A3D">
        <w:rPr>
          <w:rFonts w:asciiTheme="minorHAnsi" w:hAnsiTheme="minorHAnsi" w:cs="Tahoma"/>
          <w:sz w:val="22"/>
          <w:szCs w:val="22"/>
        </w:rPr>
        <w:t xml:space="preserve">Have a good understanding of the relevant project or project module. </w:t>
      </w:r>
    </w:p>
    <w:p w:rsidR="00122244" w:rsidRPr="00893A3D" w:rsidRDefault="00122244">
      <w:pPr>
        <w:tabs>
          <w:tab w:val="left" w:pos="450"/>
          <w:tab w:val="left" w:pos="900"/>
        </w:tabs>
        <w:ind w:left="1440" w:hanging="1440"/>
        <w:rPr>
          <w:rFonts w:asciiTheme="minorHAnsi" w:hAnsiTheme="minorHAnsi" w:cs="Tahoma"/>
          <w:b/>
          <w:sz w:val="22"/>
          <w:szCs w:val="22"/>
        </w:rPr>
      </w:pPr>
    </w:p>
    <w:p w:rsidR="00122244" w:rsidRPr="00893A3D" w:rsidRDefault="006F1354">
      <w:pPr>
        <w:tabs>
          <w:tab w:val="left" w:pos="450"/>
          <w:tab w:val="left" w:pos="900"/>
        </w:tabs>
        <w:ind w:left="1440" w:hanging="1440"/>
        <w:rPr>
          <w:rFonts w:asciiTheme="minorHAnsi" w:hAnsiTheme="minorHAnsi" w:cs="Tahoma"/>
          <w:b/>
          <w:sz w:val="22"/>
          <w:szCs w:val="22"/>
        </w:rPr>
      </w:pPr>
      <w:r w:rsidRPr="00893A3D">
        <w:rPr>
          <w:rFonts w:asciiTheme="minorHAnsi" w:hAnsiTheme="minorHAnsi" w:cs="Tahoma"/>
          <w:b/>
          <w:sz w:val="22"/>
          <w:szCs w:val="22"/>
        </w:rPr>
        <w:t>Mentor:</w:t>
      </w:r>
      <w:r w:rsidRPr="00893A3D">
        <w:rPr>
          <w:rFonts w:asciiTheme="minorHAnsi" w:hAnsiTheme="minorHAnsi" w:cs="Tahoma"/>
          <w:b/>
          <w:sz w:val="22"/>
          <w:szCs w:val="22"/>
        </w:rPr>
        <w:tab/>
      </w:r>
      <w:r w:rsidRPr="00893A3D">
        <w:rPr>
          <w:rFonts w:asciiTheme="minorHAnsi" w:hAnsiTheme="minorHAnsi" w:cs="Tahoma"/>
          <w:b/>
          <w:sz w:val="22"/>
          <w:szCs w:val="22"/>
        </w:rPr>
        <w:tab/>
      </w:r>
      <w:r w:rsidR="000608D7" w:rsidRPr="00893A3D">
        <w:rPr>
          <w:rFonts w:asciiTheme="minorHAnsi" w:hAnsiTheme="minorHAnsi" w:cs="Tahoma"/>
          <w:b/>
          <w:sz w:val="22"/>
          <w:szCs w:val="22"/>
        </w:rPr>
        <w:t>Vivek</w:t>
      </w:r>
    </w:p>
    <w:p w:rsidR="006F1354" w:rsidRPr="00893A3D" w:rsidRDefault="00122244">
      <w:pPr>
        <w:tabs>
          <w:tab w:val="left" w:pos="450"/>
          <w:tab w:val="left" w:pos="900"/>
        </w:tabs>
        <w:ind w:left="1440" w:hanging="1440"/>
        <w:rPr>
          <w:rFonts w:asciiTheme="minorHAnsi" w:hAnsiTheme="minorHAnsi" w:cs="Tahoma"/>
          <w:b/>
          <w:sz w:val="22"/>
          <w:szCs w:val="22"/>
        </w:rPr>
      </w:pPr>
      <w:r w:rsidRPr="00893A3D">
        <w:rPr>
          <w:rFonts w:asciiTheme="minorHAnsi" w:hAnsiTheme="minorHAnsi" w:cs="Tahoma"/>
          <w:b/>
          <w:sz w:val="22"/>
          <w:szCs w:val="22"/>
        </w:rPr>
        <w:t xml:space="preserve">Co-Mentor: </w:t>
      </w:r>
      <w:r w:rsidRPr="00893A3D">
        <w:rPr>
          <w:rFonts w:asciiTheme="minorHAnsi" w:hAnsiTheme="minorHAnsi" w:cs="Tahoma"/>
          <w:b/>
          <w:sz w:val="22"/>
          <w:szCs w:val="22"/>
        </w:rPr>
        <w:tab/>
      </w:r>
      <w:proofErr w:type="spellStart"/>
      <w:r w:rsidR="000608D7" w:rsidRPr="00893A3D">
        <w:rPr>
          <w:rFonts w:asciiTheme="minorHAnsi" w:hAnsiTheme="minorHAnsi" w:cs="Tahoma"/>
          <w:b/>
          <w:sz w:val="22"/>
          <w:szCs w:val="22"/>
        </w:rPr>
        <w:t>Apoorva</w:t>
      </w:r>
      <w:proofErr w:type="spellEnd"/>
      <w:r w:rsidR="00EF2431" w:rsidRPr="00893A3D">
        <w:rPr>
          <w:rFonts w:asciiTheme="minorHAnsi" w:hAnsiTheme="minorHAnsi" w:cs="Tahoma"/>
          <w:b/>
          <w:sz w:val="22"/>
          <w:szCs w:val="22"/>
        </w:rPr>
        <w:tab/>
      </w:r>
      <w:r w:rsidR="00EF2431" w:rsidRPr="00893A3D">
        <w:rPr>
          <w:rFonts w:asciiTheme="minorHAnsi" w:hAnsiTheme="minorHAnsi" w:cs="Tahoma"/>
          <w:b/>
          <w:sz w:val="22"/>
          <w:szCs w:val="22"/>
        </w:rPr>
        <w:tab/>
      </w:r>
      <w:r w:rsidR="00EF2431" w:rsidRPr="00893A3D">
        <w:rPr>
          <w:rFonts w:asciiTheme="minorHAnsi" w:hAnsiTheme="minorHAnsi" w:cs="Tahoma"/>
          <w:b/>
          <w:sz w:val="22"/>
          <w:szCs w:val="22"/>
        </w:rPr>
        <w:tab/>
      </w:r>
    </w:p>
    <w:p w:rsidR="00CB399B" w:rsidRPr="00893A3D" w:rsidRDefault="00CB399B">
      <w:pPr>
        <w:tabs>
          <w:tab w:val="left" w:pos="450"/>
          <w:tab w:val="left" w:pos="900"/>
        </w:tabs>
        <w:ind w:left="1440" w:hanging="1440"/>
        <w:rPr>
          <w:rFonts w:asciiTheme="minorHAnsi" w:hAnsiTheme="minorHAnsi"/>
          <w:b/>
          <w:sz w:val="22"/>
          <w:szCs w:val="22"/>
        </w:rPr>
      </w:pPr>
    </w:p>
    <w:tbl>
      <w:tblPr>
        <w:tblW w:w="87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3438"/>
      </w:tblGrid>
      <w:tr w:rsidR="006F1354" w:rsidRPr="00893A3D" w:rsidTr="000608D7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F1354" w:rsidRPr="00893A3D" w:rsidRDefault="00ED72B2">
            <w:pPr>
              <w:pStyle w:val="Header"/>
              <w:tabs>
                <w:tab w:val="clear" w:pos="4320"/>
                <w:tab w:val="clear" w:pos="8640"/>
                <w:tab w:val="left" w:pos="450"/>
                <w:tab w:val="left" w:pos="900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Training Area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54" w:rsidRPr="00893A3D" w:rsidRDefault="006F1354" w:rsidP="00A0065B">
            <w:pPr>
              <w:pStyle w:val="Heading1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 xml:space="preserve">Duration </w:t>
            </w:r>
          </w:p>
          <w:p w:rsidR="00B31124" w:rsidRPr="00893A3D" w:rsidRDefault="00B31124">
            <w:pPr>
              <w:tabs>
                <w:tab w:val="left" w:pos="450"/>
                <w:tab w:val="left" w:pos="9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(in days)</w:t>
            </w:r>
          </w:p>
        </w:tc>
      </w:tr>
      <w:tr w:rsidR="00CC7049" w:rsidRPr="00893A3D" w:rsidTr="000608D7">
        <w:trPr>
          <w:trHeight w:val="467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9" w:rsidRPr="00893A3D" w:rsidRDefault="00CC7049" w:rsidP="00A87C3E">
            <w:pPr>
              <w:numPr>
                <w:ilvl w:val="0"/>
                <w:numId w:val="18"/>
              </w:numPr>
              <w:tabs>
                <w:tab w:val="left" w:pos="450"/>
                <w:tab w:val="left" w:pos="900"/>
              </w:tabs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Prerequisites and Orientation</w:t>
            </w:r>
          </w:p>
        </w:tc>
      </w:tr>
      <w:tr w:rsidR="006F1354" w:rsidRPr="00893A3D" w:rsidTr="000608D7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54" w:rsidRPr="00893A3D" w:rsidRDefault="00D20572" w:rsidP="00F22D4A">
            <w:pPr>
              <w:tabs>
                <w:tab w:val="left" w:pos="450"/>
                <w:tab w:val="left" w:pos="900"/>
              </w:tabs>
              <w:spacing w:before="120" w:after="120"/>
              <w:ind w:left="450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MS Office (Word, Excel, PPT)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54" w:rsidRPr="00893A3D" w:rsidRDefault="00265846" w:rsidP="00EA4915">
            <w:pPr>
              <w:tabs>
                <w:tab w:val="left" w:pos="450"/>
                <w:tab w:val="left" w:pos="900"/>
              </w:tabs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D840DA" w:rsidRPr="00893A3D" w:rsidTr="000608D7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DA" w:rsidRPr="00893A3D" w:rsidRDefault="00D840DA" w:rsidP="00F22D4A">
            <w:pPr>
              <w:tabs>
                <w:tab w:val="left" w:pos="450"/>
                <w:tab w:val="left" w:pos="900"/>
              </w:tabs>
              <w:spacing w:before="120" w:after="120"/>
              <w:ind w:left="45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Working With Graphical Tools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DA" w:rsidRPr="00893A3D" w:rsidRDefault="00D840DA" w:rsidP="00EA4915">
            <w:pPr>
              <w:tabs>
                <w:tab w:val="left" w:pos="450"/>
                <w:tab w:val="left" w:pos="900"/>
              </w:tabs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CC7049" w:rsidRPr="00893A3D" w:rsidTr="000608D7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9" w:rsidRPr="00893A3D" w:rsidRDefault="00CC7049" w:rsidP="00A87C3E">
            <w:pPr>
              <w:numPr>
                <w:ilvl w:val="0"/>
                <w:numId w:val="18"/>
              </w:numPr>
              <w:tabs>
                <w:tab w:val="left" w:pos="450"/>
                <w:tab w:val="left" w:pos="90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Programming Concepts</w:t>
            </w:r>
          </w:p>
        </w:tc>
      </w:tr>
      <w:tr w:rsidR="00D840DA" w:rsidRPr="00893A3D" w:rsidTr="000608D7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DA" w:rsidRPr="00893A3D" w:rsidRDefault="00D840DA" w:rsidP="00D840DA">
            <w:pPr>
              <w:tabs>
                <w:tab w:val="left" w:pos="450"/>
                <w:tab w:val="left" w:pos="900"/>
              </w:tabs>
              <w:spacing w:before="120" w:after="120"/>
              <w:ind w:left="450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OOP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>s</w:t>
            </w:r>
            <w:r w:rsidRPr="00893A3D">
              <w:rPr>
                <w:rFonts w:asciiTheme="minorHAnsi" w:hAnsiTheme="minorHAnsi"/>
                <w:sz w:val="22"/>
                <w:szCs w:val="22"/>
              </w:rPr>
              <w:t xml:space="preserve"> Concepts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0DA" w:rsidRPr="00893A3D" w:rsidRDefault="00241728" w:rsidP="00D840DA">
            <w:pPr>
              <w:tabs>
                <w:tab w:val="left" w:pos="450"/>
                <w:tab w:val="left" w:pos="900"/>
              </w:tabs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415D2A" w:rsidRPr="00893A3D" w:rsidTr="000608D7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2A" w:rsidRPr="00893A3D" w:rsidRDefault="00415D2A" w:rsidP="00415D2A">
            <w:pPr>
              <w:tabs>
                <w:tab w:val="left" w:pos="450"/>
                <w:tab w:val="left" w:pos="900"/>
              </w:tabs>
              <w:spacing w:before="120" w:after="120"/>
              <w:ind w:left="45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Internet &amp; Networking Fundamentals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2A" w:rsidRPr="00893A3D" w:rsidRDefault="00415D2A" w:rsidP="00415D2A">
            <w:pPr>
              <w:tabs>
                <w:tab w:val="left" w:pos="450"/>
                <w:tab w:val="left" w:pos="900"/>
              </w:tabs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 xml:space="preserve">1 </w:t>
            </w:r>
          </w:p>
        </w:tc>
      </w:tr>
      <w:tr w:rsidR="00415D2A" w:rsidRPr="00893A3D" w:rsidTr="000608D7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2A" w:rsidRPr="00893A3D" w:rsidRDefault="00415D2A" w:rsidP="00E00DFA">
            <w:pPr>
              <w:tabs>
                <w:tab w:val="left" w:pos="450"/>
                <w:tab w:val="left" w:pos="900"/>
              </w:tabs>
              <w:spacing w:before="120" w:after="120"/>
              <w:ind w:left="450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Web </w:t>
            </w:r>
            <w:r w:rsidR="00E00DFA" w:rsidRPr="00893A3D">
              <w:rPr>
                <w:rFonts w:asciiTheme="minorHAnsi" w:hAnsiTheme="minorHAnsi" w:cs="Tahoma"/>
                <w:sz w:val="22"/>
                <w:szCs w:val="22"/>
              </w:rPr>
              <w:t>Development</w:t>
            </w:r>
            <w:r w:rsidR="002D23D1" w:rsidRPr="00893A3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>(</w:t>
            </w:r>
            <w:r w:rsidR="00E00DFA" w:rsidRPr="00893A3D">
              <w:rPr>
                <w:rFonts w:asciiTheme="minorHAnsi" w:hAnsiTheme="minorHAnsi" w:cs="Tahoma"/>
                <w:sz w:val="22"/>
                <w:szCs w:val="22"/>
              </w:rPr>
              <w:t>Mean stack Basic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>)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2A" w:rsidRPr="00893A3D" w:rsidRDefault="000608D7" w:rsidP="00415D2A">
            <w:pPr>
              <w:tabs>
                <w:tab w:val="left" w:pos="450"/>
                <w:tab w:val="left" w:pos="900"/>
              </w:tabs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</w:tr>
    </w:tbl>
    <w:p w:rsidR="00AF1A60" w:rsidRPr="00893A3D" w:rsidRDefault="00AF1A60" w:rsidP="00F33461">
      <w:pPr>
        <w:rPr>
          <w:rFonts w:asciiTheme="minorHAnsi" w:hAnsiTheme="minorHAnsi" w:cs="Tahoma"/>
          <w:sz w:val="22"/>
          <w:szCs w:val="22"/>
        </w:rPr>
      </w:pPr>
    </w:p>
    <w:p w:rsidR="00AF1A60" w:rsidRPr="00893A3D" w:rsidRDefault="00AF1A60" w:rsidP="00F33461">
      <w:pPr>
        <w:rPr>
          <w:rFonts w:asciiTheme="minorHAnsi" w:hAnsiTheme="minorHAnsi" w:cs="Tahoma"/>
          <w:b/>
          <w:sz w:val="22"/>
          <w:szCs w:val="22"/>
        </w:rPr>
      </w:pPr>
      <w:r w:rsidRPr="00893A3D">
        <w:rPr>
          <w:rFonts w:asciiTheme="minorHAnsi" w:hAnsiTheme="minorHAnsi" w:cs="Tahoma"/>
          <w:b/>
          <w:sz w:val="22"/>
          <w:szCs w:val="22"/>
        </w:rPr>
        <w:t>Note</w:t>
      </w:r>
      <w:r w:rsidR="004F3131" w:rsidRPr="00893A3D">
        <w:rPr>
          <w:rFonts w:asciiTheme="minorHAnsi" w:hAnsiTheme="minorHAnsi" w:cs="Tahoma"/>
          <w:b/>
          <w:sz w:val="22"/>
          <w:szCs w:val="22"/>
        </w:rPr>
        <w:t>s:</w:t>
      </w:r>
    </w:p>
    <w:p w:rsidR="00BE19FC" w:rsidRPr="00893A3D" w:rsidRDefault="00AF1A60" w:rsidP="004F3131">
      <w:pPr>
        <w:numPr>
          <w:ilvl w:val="0"/>
          <w:numId w:val="24"/>
        </w:numPr>
        <w:rPr>
          <w:rFonts w:asciiTheme="minorHAnsi" w:hAnsiTheme="minorHAnsi" w:cs="Tahoma"/>
          <w:sz w:val="22"/>
          <w:szCs w:val="22"/>
        </w:rPr>
      </w:pPr>
      <w:r w:rsidRPr="00893A3D">
        <w:rPr>
          <w:rFonts w:asciiTheme="minorHAnsi" w:hAnsiTheme="minorHAnsi" w:cs="Tahoma"/>
          <w:sz w:val="22"/>
          <w:szCs w:val="22"/>
        </w:rPr>
        <w:t>The training schedule can change according to project requirements and mentor directions.</w:t>
      </w:r>
    </w:p>
    <w:p w:rsidR="00D20572" w:rsidRPr="00893A3D" w:rsidRDefault="00036F8E" w:rsidP="00D20572">
      <w:pPr>
        <w:rPr>
          <w:rFonts w:asciiTheme="minorHAnsi" w:hAnsiTheme="minorHAnsi" w:cs="Tahoma"/>
          <w:sz w:val="22"/>
          <w:szCs w:val="22"/>
        </w:rPr>
      </w:pPr>
      <w:r w:rsidRPr="00893A3D">
        <w:rPr>
          <w:rFonts w:asciiTheme="minorHAnsi" w:hAnsiTheme="minorHAnsi" w:cs="Tahoma"/>
          <w:sz w:val="22"/>
          <w:szCs w:val="22"/>
        </w:rPr>
        <w:br w:type="page"/>
      </w:r>
    </w:p>
    <w:tbl>
      <w:tblPr>
        <w:tblW w:w="11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710"/>
        <w:gridCol w:w="3690"/>
        <w:gridCol w:w="90"/>
        <w:gridCol w:w="1530"/>
        <w:gridCol w:w="1890"/>
        <w:gridCol w:w="1854"/>
      </w:tblGrid>
      <w:tr w:rsidR="00D20572" w:rsidRPr="00893A3D" w:rsidTr="0022713D">
        <w:trPr>
          <w:trHeight w:val="1097"/>
          <w:jc w:val="center"/>
        </w:trPr>
        <w:tc>
          <w:tcPr>
            <w:tcW w:w="864" w:type="dxa"/>
            <w:vAlign w:val="center"/>
          </w:tcPr>
          <w:p w:rsidR="00D20572" w:rsidRPr="00893A3D" w:rsidRDefault="00D20572" w:rsidP="006E6D31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lastRenderedPageBreak/>
              <w:t>S.</w:t>
            </w:r>
            <w:r w:rsidR="007711DB" w:rsidRPr="00893A3D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No</w:t>
            </w:r>
            <w:r w:rsidR="0020346F" w:rsidRPr="00893A3D">
              <w:rPr>
                <w:rFonts w:asciiTheme="minorHAnsi" w:hAnsiTheme="minorHAnsi" w:cs="Tahoma"/>
                <w:b/>
                <w:sz w:val="22"/>
                <w:szCs w:val="22"/>
              </w:rPr>
              <w:t>.</w:t>
            </w:r>
          </w:p>
        </w:tc>
        <w:tc>
          <w:tcPr>
            <w:tcW w:w="1710" w:type="dxa"/>
            <w:vAlign w:val="center"/>
          </w:tcPr>
          <w:p w:rsidR="00D20572" w:rsidRPr="00893A3D" w:rsidRDefault="00D20572" w:rsidP="006E6D31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Module</w:t>
            </w:r>
          </w:p>
        </w:tc>
        <w:tc>
          <w:tcPr>
            <w:tcW w:w="3690" w:type="dxa"/>
            <w:vAlign w:val="center"/>
          </w:tcPr>
          <w:p w:rsidR="00D20572" w:rsidRPr="00893A3D" w:rsidRDefault="00D20572" w:rsidP="006E6D31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Contents</w:t>
            </w:r>
          </w:p>
        </w:tc>
        <w:tc>
          <w:tcPr>
            <w:tcW w:w="1620" w:type="dxa"/>
            <w:gridSpan w:val="2"/>
            <w:vAlign w:val="center"/>
          </w:tcPr>
          <w:p w:rsidR="00D20572" w:rsidRPr="00893A3D" w:rsidRDefault="00D20572" w:rsidP="006E6D31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Duration*</w:t>
            </w:r>
          </w:p>
        </w:tc>
        <w:tc>
          <w:tcPr>
            <w:tcW w:w="1890" w:type="dxa"/>
          </w:tcPr>
          <w:p w:rsidR="00D20572" w:rsidRPr="00893A3D" w:rsidRDefault="00D20572" w:rsidP="007711DB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Expected Start Date</w:t>
            </w:r>
          </w:p>
        </w:tc>
        <w:tc>
          <w:tcPr>
            <w:tcW w:w="1854" w:type="dxa"/>
          </w:tcPr>
          <w:p w:rsidR="00D20572" w:rsidRPr="00893A3D" w:rsidRDefault="001340B9" w:rsidP="007711DB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Expected End Date</w:t>
            </w:r>
          </w:p>
        </w:tc>
      </w:tr>
      <w:tr w:rsidR="000320BC" w:rsidRPr="00893A3D" w:rsidTr="00036F8E">
        <w:trPr>
          <w:trHeight w:val="512"/>
          <w:jc w:val="center"/>
        </w:trPr>
        <w:tc>
          <w:tcPr>
            <w:tcW w:w="11628" w:type="dxa"/>
            <w:gridSpan w:val="7"/>
            <w:vAlign w:val="center"/>
          </w:tcPr>
          <w:p w:rsidR="000320BC" w:rsidRPr="00893A3D" w:rsidRDefault="00234160" w:rsidP="000320BC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MS Office</w:t>
            </w:r>
          </w:p>
        </w:tc>
      </w:tr>
      <w:tr w:rsidR="0040454B" w:rsidRPr="00893A3D" w:rsidTr="004B764A">
        <w:trPr>
          <w:jc w:val="center"/>
        </w:trPr>
        <w:tc>
          <w:tcPr>
            <w:tcW w:w="864" w:type="dxa"/>
          </w:tcPr>
          <w:p w:rsidR="0040454B" w:rsidRPr="00893A3D" w:rsidRDefault="0040454B" w:rsidP="00FC143B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710" w:type="dxa"/>
          </w:tcPr>
          <w:p w:rsidR="0040454B" w:rsidRPr="00893A3D" w:rsidRDefault="0040454B" w:rsidP="00FC143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MS-WORD</w:t>
            </w:r>
          </w:p>
        </w:tc>
        <w:tc>
          <w:tcPr>
            <w:tcW w:w="3690" w:type="dxa"/>
          </w:tcPr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Setting Fonts, Colors, Line Spacing and Indentation of Paragraphs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Adding Bullets </w:t>
            </w:r>
          </w:p>
          <w:p w:rsidR="0040454B" w:rsidRPr="00893A3D" w:rsidRDefault="00597344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Multi-level</w:t>
            </w:r>
            <w:r w:rsidR="0040454B" w:rsidRPr="00893A3D">
              <w:rPr>
                <w:rFonts w:asciiTheme="minorHAnsi" w:hAnsiTheme="minorHAnsi" w:cs="Tahoma"/>
                <w:sz w:val="22"/>
                <w:szCs w:val="22"/>
              </w:rPr>
              <w:t xml:space="preserve"> number formatting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Use of Tables – borders, shading, alignment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Use of Tabs (left, right &amp; center)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Adding Header and Footers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Use Style 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Format Painter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Modify Existing Styles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Add Table of Contents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Adding Page Breaks and Section Breaks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Adjusting Page Margins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Drawing Tools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Embedding Excel Sheets in Word</w:t>
            </w: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40454B" w:rsidRPr="00893A3D" w:rsidRDefault="00EF2431" w:rsidP="00A15CB7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3</w:t>
            </w:r>
            <w:r w:rsidR="00EA2AA1" w:rsidRPr="00893A3D">
              <w:rPr>
                <w:rFonts w:asciiTheme="minorHAnsi" w:hAnsiTheme="minorHAnsi" w:cs="Tahoma"/>
                <w:sz w:val="22"/>
                <w:szCs w:val="22"/>
              </w:rPr>
              <w:t>.5</w:t>
            </w:r>
            <w:r w:rsidR="0040454B" w:rsidRPr="00893A3D">
              <w:rPr>
                <w:rFonts w:asciiTheme="minorHAnsi" w:hAnsiTheme="minorHAnsi" w:cs="Tahoma"/>
                <w:sz w:val="22"/>
                <w:szCs w:val="22"/>
              </w:rPr>
              <w:t xml:space="preserve"> day</w:t>
            </w:r>
            <w:r w:rsidR="00EA2AA1" w:rsidRPr="00893A3D">
              <w:rPr>
                <w:rFonts w:asciiTheme="minorHAnsi" w:hAnsiTheme="minorHAnsi" w:cs="Tahoma"/>
                <w:sz w:val="22"/>
                <w:szCs w:val="22"/>
              </w:rPr>
              <w:t>s</w:t>
            </w:r>
          </w:p>
        </w:tc>
        <w:tc>
          <w:tcPr>
            <w:tcW w:w="1890" w:type="dxa"/>
            <w:vMerge w:val="restart"/>
            <w:vAlign w:val="center"/>
          </w:tcPr>
          <w:p w:rsidR="0040454B" w:rsidRPr="00893A3D" w:rsidRDefault="0040454B" w:rsidP="004B764A">
            <w:pPr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54" w:type="dxa"/>
            <w:vMerge w:val="restart"/>
            <w:vAlign w:val="center"/>
          </w:tcPr>
          <w:p w:rsidR="0040454B" w:rsidRPr="00893A3D" w:rsidRDefault="0040454B" w:rsidP="004B764A">
            <w:pPr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40454B" w:rsidRPr="00893A3D" w:rsidTr="0022713D">
        <w:trPr>
          <w:jc w:val="center"/>
        </w:trPr>
        <w:tc>
          <w:tcPr>
            <w:tcW w:w="864" w:type="dxa"/>
          </w:tcPr>
          <w:p w:rsidR="0040454B" w:rsidRPr="00893A3D" w:rsidRDefault="0040454B" w:rsidP="00FC143B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710" w:type="dxa"/>
          </w:tcPr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MS-EXCEL</w:t>
            </w:r>
          </w:p>
        </w:tc>
        <w:tc>
          <w:tcPr>
            <w:tcW w:w="3690" w:type="dxa"/>
          </w:tcPr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Adjusting Row Heights &amp; Column widths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Borders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Shading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Header &amp; Footers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Margins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Writing multi-line text in a cell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Giving blank lines in a multi-line text cell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Using formulas available in Excel 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Data Sorting 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Applying formatting to a range of cells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Creating cell ranges &amp; labeling them</w:t>
            </w:r>
          </w:p>
          <w:p w:rsidR="0040454B" w:rsidRPr="00893A3D" w:rsidRDefault="0040454B" w:rsidP="001D6AAC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Referencing data from other sheets and other workbooks. </w:t>
            </w:r>
          </w:p>
        </w:tc>
        <w:tc>
          <w:tcPr>
            <w:tcW w:w="1620" w:type="dxa"/>
            <w:gridSpan w:val="2"/>
            <w:vMerge/>
          </w:tcPr>
          <w:p w:rsidR="0040454B" w:rsidRPr="00893A3D" w:rsidRDefault="0040454B" w:rsidP="002B267D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54" w:type="dxa"/>
            <w:vMerge/>
          </w:tcPr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40454B" w:rsidRPr="00893A3D" w:rsidTr="0022713D">
        <w:trPr>
          <w:trHeight w:val="692"/>
          <w:jc w:val="center"/>
        </w:trPr>
        <w:tc>
          <w:tcPr>
            <w:tcW w:w="864" w:type="dxa"/>
          </w:tcPr>
          <w:p w:rsidR="0040454B" w:rsidRPr="00893A3D" w:rsidRDefault="0040454B" w:rsidP="00FC143B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710" w:type="dxa"/>
          </w:tcPr>
          <w:p w:rsidR="0040454B" w:rsidRPr="00893A3D" w:rsidRDefault="0040454B" w:rsidP="00FC143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MS-PPT</w:t>
            </w:r>
          </w:p>
        </w:tc>
        <w:tc>
          <w:tcPr>
            <w:tcW w:w="3690" w:type="dxa"/>
          </w:tcPr>
          <w:p w:rsidR="0040454B" w:rsidRPr="00893A3D" w:rsidRDefault="0040454B" w:rsidP="001D6AAC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Making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ppts</w:t>
            </w:r>
            <w:proofErr w:type="spellEnd"/>
          </w:p>
          <w:p w:rsidR="0040454B" w:rsidRPr="00893A3D" w:rsidRDefault="0040454B" w:rsidP="001D6AAC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Styling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ppts</w:t>
            </w:r>
            <w:proofErr w:type="spellEnd"/>
          </w:p>
        </w:tc>
        <w:tc>
          <w:tcPr>
            <w:tcW w:w="1620" w:type="dxa"/>
            <w:gridSpan w:val="2"/>
            <w:vMerge/>
          </w:tcPr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54" w:type="dxa"/>
            <w:vMerge/>
          </w:tcPr>
          <w:p w:rsidR="0040454B" w:rsidRPr="00893A3D" w:rsidRDefault="0040454B" w:rsidP="00FC143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303CF3" w:rsidRPr="00893A3D" w:rsidTr="004B764A">
        <w:trPr>
          <w:trHeight w:val="692"/>
          <w:jc w:val="center"/>
        </w:trPr>
        <w:tc>
          <w:tcPr>
            <w:tcW w:w="864" w:type="dxa"/>
          </w:tcPr>
          <w:p w:rsidR="00303CF3" w:rsidRPr="00893A3D" w:rsidRDefault="00303CF3" w:rsidP="00FC143B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710" w:type="dxa"/>
          </w:tcPr>
          <w:p w:rsidR="00303CF3" w:rsidRPr="00893A3D" w:rsidRDefault="00303CF3" w:rsidP="00FC143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Query Session</w:t>
            </w:r>
          </w:p>
        </w:tc>
        <w:tc>
          <w:tcPr>
            <w:tcW w:w="3690" w:type="dxa"/>
          </w:tcPr>
          <w:p w:rsidR="006B029E" w:rsidRPr="00893A3D" w:rsidRDefault="006B029E" w:rsidP="006B029E">
            <w:pPr>
              <w:pStyle w:val="BodyTextIndent"/>
              <w:numPr>
                <w:ilvl w:val="0"/>
                <w:numId w:val="20"/>
              </w:numPr>
              <w:tabs>
                <w:tab w:val="clear" w:pos="450"/>
                <w:tab w:val="clear" w:pos="900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Assignment</w:t>
            </w:r>
          </w:p>
          <w:p w:rsidR="00303CF3" w:rsidRPr="00893A3D" w:rsidRDefault="006B029E" w:rsidP="006B029E">
            <w:pPr>
              <w:pStyle w:val="BodyTextIndent"/>
              <w:numPr>
                <w:ilvl w:val="0"/>
                <w:numId w:val="20"/>
              </w:numPr>
              <w:tabs>
                <w:tab w:val="clear" w:pos="450"/>
                <w:tab w:val="clear" w:pos="900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Q</w:t>
            </w:r>
            <w:r w:rsidR="00303CF3" w:rsidRPr="00893A3D">
              <w:rPr>
                <w:rFonts w:asciiTheme="minorHAnsi" w:hAnsiTheme="minorHAnsi" w:cs="Tahoma"/>
                <w:sz w:val="22"/>
                <w:szCs w:val="22"/>
              </w:rPr>
              <w:t>uer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>y session</w:t>
            </w:r>
          </w:p>
        </w:tc>
        <w:tc>
          <w:tcPr>
            <w:tcW w:w="1620" w:type="dxa"/>
            <w:gridSpan w:val="2"/>
            <w:vAlign w:val="center"/>
          </w:tcPr>
          <w:p w:rsidR="00303CF3" w:rsidRPr="00893A3D" w:rsidRDefault="00303CF3" w:rsidP="006C57B2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303CF3" w:rsidRPr="00893A3D" w:rsidRDefault="00EF2431" w:rsidP="006C57B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0.5</w:t>
            </w:r>
            <w:r w:rsidR="00420588" w:rsidRPr="00893A3D">
              <w:rPr>
                <w:rFonts w:asciiTheme="minorHAnsi" w:hAnsiTheme="minorHAnsi" w:cs="Tahoma"/>
                <w:sz w:val="22"/>
                <w:szCs w:val="22"/>
              </w:rPr>
              <w:t xml:space="preserve"> day</w:t>
            </w:r>
          </w:p>
          <w:p w:rsidR="00303CF3" w:rsidRPr="00893A3D" w:rsidRDefault="00303CF3" w:rsidP="006C57B2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303CF3" w:rsidRPr="00893A3D" w:rsidRDefault="00303CF3" w:rsidP="004B764A">
            <w:pPr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54" w:type="dxa"/>
            <w:vAlign w:val="center"/>
          </w:tcPr>
          <w:p w:rsidR="0087583D" w:rsidRPr="00893A3D" w:rsidRDefault="0087583D" w:rsidP="004B764A">
            <w:pPr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5902A4" w:rsidRPr="00893A3D" w:rsidTr="00D9761A">
        <w:trPr>
          <w:trHeight w:val="692"/>
          <w:jc w:val="center"/>
        </w:trPr>
        <w:tc>
          <w:tcPr>
            <w:tcW w:w="11628" w:type="dxa"/>
            <w:gridSpan w:val="7"/>
          </w:tcPr>
          <w:p w:rsidR="002D23D1" w:rsidRPr="00893A3D" w:rsidRDefault="002D23D1" w:rsidP="009224B4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2D23D1" w:rsidRPr="00893A3D" w:rsidRDefault="002D23D1" w:rsidP="009224B4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2D23D1" w:rsidRPr="00893A3D" w:rsidRDefault="002D23D1" w:rsidP="009224B4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2D23D1" w:rsidRPr="00893A3D" w:rsidRDefault="002D23D1" w:rsidP="009224B4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5902A4" w:rsidRPr="00893A3D" w:rsidRDefault="005902A4" w:rsidP="009224B4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Working With Graphical Tools</w:t>
            </w:r>
          </w:p>
        </w:tc>
      </w:tr>
      <w:tr w:rsidR="005902A4" w:rsidRPr="00893A3D" w:rsidTr="005902A4">
        <w:trPr>
          <w:trHeight w:val="692"/>
          <w:jc w:val="center"/>
        </w:trPr>
        <w:tc>
          <w:tcPr>
            <w:tcW w:w="864" w:type="dxa"/>
          </w:tcPr>
          <w:p w:rsidR="005902A4" w:rsidRPr="00893A3D" w:rsidRDefault="005902A4" w:rsidP="002D23D1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="Tahoma"/>
              </w:rPr>
            </w:pPr>
          </w:p>
        </w:tc>
        <w:tc>
          <w:tcPr>
            <w:tcW w:w="1710" w:type="dxa"/>
          </w:tcPr>
          <w:p w:rsidR="005902A4" w:rsidRPr="00893A3D" w:rsidRDefault="005902A4" w:rsidP="005902A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Editing of Images</w:t>
            </w:r>
          </w:p>
        </w:tc>
        <w:tc>
          <w:tcPr>
            <w:tcW w:w="3780" w:type="dxa"/>
            <w:gridSpan w:val="2"/>
          </w:tcPr>
          <w:p w:rsidR="005902A4" w:rsidRPr="00893A3D" w:rsidRDefault="005902A4" w:rsidP="005902A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Cropping </w:t>
            </w:r>
          </w:p>
          <w:p w:rsidR="005902A4" w:rsidRPr="00893A3D" w:rsidRDefault="005902A4" w:rsidP="005902A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Optimizing image size</w:t>
            </w:r>
          </w:p>
          <w:p w:rsidR="005902A4" w:rsidRPr="00893A3D" w:rsidRDefault="005902A4" w:rsidP="005902A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Transparent images</w:t>
            </w:r>
          </w:p>
          <w:p w:rsidR="005902A4" w:rsidRPr="00893A3D" w:rsidRDefault="005902A4" w:rsidP="005902A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Difference between various image formats</w:t>
            </w:r>
          </w:p>
          <w:p w:rsidR="005902A4" w:rsidRPr="00893A3D" w:rsidRDefault="005902A4" w:rsidP="005902A4">
            <w:pPr>
              <w:rPr>
                <w:rFonts w:asciiTheme="minorHAnsi" w:hAnsiTheme="minorHAnsi" w:cs="Helvetica"/>
                <w:color w:val="000000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Resize/Flip/Rotate Images</w:t>
            </w:r>
            <w:r w:rsidRPr="00893A3D">
              <w:rPr>
                <w:rFonts w:asciiTheme="minorHAnsi" w:hAnsiTheme="minorHAnsi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:rsidR="005902A4" w:rsidRPr="00893A3D" w:rsidRDefault="005902A4" w:rsidP="009224B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1 day</w:t>
            </w:r>
          </w:p>
        </w:tc>
        <w:tc>
          <w:tcPr>
            <w:tcW w:w="1890" w:type="dxa"/>
          </w:tcPr>
          <w:p w:rsidR="005902A4" w:rsidRPr="00893A3D" w:rsidRDefault="005902A4" w:rsidP="009224B4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54" w:type="dxa"/>
          </w:tcPr>
          <w:p w:rsidR="005902A4" w:rsidRPr="00893A3D" w:rsidRDefault="005902A4" w:rsidP="009224B4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807D84" w:rsidRPr="00893A3D" w:rsidRDefault="00807D84">
      <w:pPr>
        <w:rPr>
          <w:rFonts w:asciiTheme="minorHAnsi" w:hAnsiTheme="minorHAnsi"/>
          <w:sz w:val="22"/>
          <w:szCs w:val="22"/>
        </w:rPr>
      </w:pPr>
      <w:r w:rsidRPr="00893A3D">
        <w:rPr>
          <w:rFonts w:asciiTheme="minorHAnsi" w:hAnsiTheme="minorHAnsi"/>
          <w:sz w:val="22"/>
          <w:szCs w:val="22"/>
        </w:rPr>
        <w:br w:type="page"/>
      </w:r>
    </w:p>
    <w:p w:rsidR="00807D84" w:rsidRPr="00893A3D" w:rsidRDefault="00807D84">
      <w:pPr>
        <w:rPr>
          <w:rFonts w:asciiTheme="minorHAnsi" w:hAnsiTheme="minorHAnsi"/>
          <w:sz w:val="22"/>
          <w:szCs w:val="22"/>
        </w:rPr>
      </w:pPr>
    </w:p>
    <w:tbl>
      <w:tblPr>
        <w:tblW w:w="11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1835"/>
        <w:gridCol w:w="3605"/>
        <w:gridCol w:w="1608"/>
        <w:gridCol w:w="1752"/>
        <w:gridCol w:w="1570"/>
      </w:tblGrid>
      <w:tr w:rsidR="008B23CE" w:rsidRPr="00893A3D" w:rsidTr="00047E75">
        <w:trPr>
          <w:trHeight w:val="440"/>
          <w:jc w:val="center"/>
        </w:trPr>
        <w:tc>
          <w:tcPr>
            <w:tcW w:w="11666" w:type="dxa"/>
            <w:gridSpan w:val="6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OOPs Concepts</w:t>
            </w:r>
          </w:p>
        </w:tc>
      </w:tr>
      <w:tr w:rsidR="008B23CE" w:rsidRPr="00893A3D" w:rsidTr="00047E75">
        <w:trPr>
          <w:trHeight w:val="1070"/>
          <w:jc w:val="center"/>
        </w:trPr>
        <w:tc>
          <w:tcPr>
            <w:tcW w:w="1296" w:type="dxa"/>
          </w:tcPr>
          <w:p w:rsidR="008B23CE" w:rsidRPr="00893A3D" w:rsidRDefault="008B23CE" w:rsidP="00F43E50">
            <w:pPr>
              <w:numPr>
                <w:ilvl w:val="0"/>
                <w:numId w:val="36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Introduction</w:t>
            </w:r>
          </w:p>
        </w:tc>
        <w:tc>
          <w:tcPr>
            <w:tcW w:w="3605" w:type="dxa"/>
          </w:tcPr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OOPS concepts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Inheritance, Abstraction, Encapsulation, Polymorphism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Association, Aggregation, Composition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Abstract class and interfaces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Method Overloading, Operator overloading</w:t>
            </w:r>
          </w:p>
          <w:p w:rsidR="00D47184" w:rsidRPr="00893A3D" w:rsidRDefault="00D47184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Virtual function, pure virtual function</w:t>
            </w:r>
          </w:p>
        </w:tc>
        <w:tc>
          <w:tcPr>
            <w:tcW w:w="1608" w:type="dxa"/>
            <w:vAlign w:val="center"/>
          </w:tcPr>
          <w:p w:rsidR="008B23CE" w:rsidRPr="00893A3D" w:rsidRDefault="00762FCF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2</w:t>
            </w:r>
            <w:r w:rsidR="008B23CE" w:rsidRPr="00893A3D">
              <w:rPr>
                <w:rFonts w:asciiTheme="minorHAnsi" w:hAnsiTheme="minorHAnsi" w:cs="Tahoma"/>
                <w:sz w:val="22"/>
                <w:szCs w:val="22"/>
              </w:rPr>
              <w:t xml:space="preserve"> days</w:t>
            </w:r>
          </w:p>
        </w:tc>
        <w:tc>
          <w:tcPr>
            <w:tcW w:w="1752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8B23CE" w:rsidRPr="00893A3D" w:rsidTr="00047E75">
        <w:trPr>
          <w:trHeight w:val="467"/>
          <w:jc w:val="center"/>
        </w:trPr>
        <w:tc>
          <w:tcPr>
            <w:tcW w:w="11666" w:type="dxa"/>
            <w:gridSpan w:val="6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Internet &amp; Networking Fundamentals</w:t>
            </w:r>
          </w:p>
        </w:tc>
      </w:tr>
      <w:tr w:rsidR="008B23CE" w:rsidRPr="00893A3D" w:rsidTr="00047E75">
        <w:trPr>
          <w:trHeight w:val="1070"/>
          <w:jc w:val="center"/>
        </w:trPr>
        <w:tc>
          <w:tcPr>
            <w:tcW w:w="1296" w:type="dxa"/>
          </w:tcPr>
          <w:p w:rsidR="008B23CE" w:rsidRPr="00893A3D" w:rsidRDefault="008B23CE" w:rsidP="002D23D1">
            <w:pPr>
              <w:numPr>
                <w:ilvl w:val="0"/>
                <w:numId w:val="31"/>
              </w:numPr>
              <w:rPr>
                <w:rFonts w:asciiTheme="minorHAnsi" w:hAnsiTheme="minorHAnsi" w:cs="Tahoma"/>
                <w:sz w:val="22"/>
                <w:szCs w:val="22"/>
              </w:rPr>
            </w:pPr>
            <w:bookmarkStart w:id="0" w:name="_GoBack"/>
          </w:p>
        </w:tc>
        <w:tc>
          <w:tcPr>
            <w:tcW w:w="1835" w:type="dxa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Networks Introduction</w:t>
            </w:r>
          </w:p>
        </w:tc>
        <w:tc>
          <w:tcPr>
            <w:tcW w:w="3605" w:type="dxa"/>
          </w:tcPr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left" w:pos="-604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What is network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left" w:pos="-604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Types of network (based on size and technology)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LAN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WAN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PAN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Wireless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left" w:pos="-604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Types of network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br/>
              <w:t>(based on functions of components)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P2P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Client Server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Hybrid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left" w:pos="-604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Types of network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br/>
              <w:t>(based on topology)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Bus,star,ring,mesh,hybrid</w:t>
            </w:r>
            <w:proofErr w:type="spellEnd"/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left" w:pos="-604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DNS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left" w:pos="-604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Network models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TCP/IP Layers and functions</w:t>
            </w:r>
          </w:p>
          <w:p w:rsidR="008B23CE" w:rsidRPr="00893A3D" w:rsidRDefault="008B23CE" w:rsidP="008B23CE">
            <w:pPr>
              <w:pStyle w:val="BodyTextIndent"/>
              <w:numPr>
                <w:ilvl w:val="0"/>
                <w:numId w:val="15"/>
              </w:numPr>
              <w:tabs>
                <w:tab w:val="clear" w:pos="450"/>
                <w:tab w:val="clear" w:pos="900"/>
                <w:tab w:val="left" w:pos="-6048"/>
              </w:tabs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ISO/OSI Layers and functions</w:t>
            </w:r>
          </w:p>
        </w:tc>
        <w:tc>
          <w:tcPr>
            <w:tcW w:w="1608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0.25 day</w:t>
            </w:r>
          </w:p>
        </w:tc>
        <w:tc>
          <w:tcPr>
            <w:tcW w:w="1752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bookmarkEnd w:id="0"/>
      <w:tr w:rsidR="008B23CE" w:rsidRPr="00893A3D" w:rsidTr="00047E75">
        <w:trPr>
          <w:trHeight w:val="1115"/>
          <w:jc w:val="center"/>
        </w:trPr>
        <w:tc>
          <w:tcPr>
            <w:tcW w:w="1296" w:type="dxa"/>
          </w:tcPr>
          <w:p w:rsidR="008B23CE" w:rsidRPr="00893A3D" w:rsidRDefault="008B23CE" w:rsidP="002D23D1">
            <w:pPr>
              <w:numPr>
                <w:ilvl w:val="0"/>
                <w:numId w:val="31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5" w:type="dxa"/>
          </w:tcPr>
          <w:p w:rsidR="008B23CE" w:rsidRPr="00893A3D" w:rsidRDefault="008B23CE" w:rsidP="008B23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 xml:space="preserve">Introduction to Internet Protocols </w:t>
            </w:r>
          </w:p>
        </w:tc>
        <w:tc>
          <w:tcPr>
            <w:tcW w:w="3605" w:type="dxa"/>
          </w:tcPr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Intranet, Internet, Extranet</w:t>
            </w:r>
          </w:p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Protocols – HTTP, FTP, MIME, CGI, etc.</w:t>
            </w:r>
          </w:p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Cookies</w:t>
            </w:r>
          </w:p>
          <w:p w:rsidR="008B23CE" w:rsidRPr="00893A3D" w:rsidRDefault="008B23CE" w:rsidP="008B23CE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08" w:type="dxa"/>
          </w:tcPr>
          <w:p w:rsidR="008B23CE" w:rsidRPr="00893A3D" w:rsidRDefault="00A41EAB" w:rsidP="008B23CE">
            <w:p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 xml:space="preserve">0.25 </w:t>
            </w:r>
            <w:r w:rsidRPr="00A41EAB">
              <w:rPr>
                <w:rFonts w:asciiTheme="minorHAnsi" w:hAnsiTheme="minorHAnsi" w:cs="Tahoma"/>
                <w:sz w:val="22"/>
                <w:szCs w:val="22"/>
              </w:rPr>
              <w:t>day</w:t>
            </w:r>
          </w:p>
        </w:tc>
        <w:tc>
          <w:tcPr>
            <w:tcW w:w="1752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8B23CE" w:rsidRPr="00893A3D" w:rsidTr="00047E75">
        <w:trPr>
          <w:trHeight w:val="1115"/>
          <w:jc w:val="center"/>
        </w:trPr>
        <w:tc>
          <w:tcPr>
            <w:tcW w:w="1296" w:type="dxa"/>
          </w:tcPr>
          <w:p w:rsidR="008B23CE" w:rsidRPr="00893A3D" w:rsidRDefault="008B23CE" w:rsidP="002D23D1">
            <w:pPr>
              <w:numPr>
                <w:ilvl w:val="0"/>
                <w:numId w:val="31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5" w:type="dxa"/>
          </w:tcPr>
          <w:p w:rsidR="008B23CE" w:rsidRPr="00893A3D" w:rsidRDefault="008B23CE" w:rsidP="008B23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Client Server Architecture</w:t>
            </w:r>
          </w:p>
        </w:tc>
        <w:tc>
          <w:tcPr>
            <w:tcW w:w="3605" w:type="dxa"/>
          </w:tcPr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 xml:space="preserve">What </w:t>
            </w:r>
            <w:r w:rsidR="006D5B7D" w:rsidRPr="00893A3D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Pr="00893A3D">
              <w:rPr>
                <w:rFonts w:asciiTheme="minorHAnsi" w:hAnsiTheme="minorHAnsi"/>
                <w:sz w:val="22"/>
                <w:szCs w:val="22"/>
              </w:rPr>
              <w:t>Server and Client?</w:t>
            </w:r>
          </w:p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Types of Server</w:t>
            </w:r>
          </w:p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What is Application Server?</w:t>
            </w:r>
          </w:p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Client – Server Architecture</w:t>
            </w:r>
          </w:p>
        </w:tc>
        <w:tc>
          <w:tcPr>
            <w:tcW w:w="1608" w:type="dxa"/>
          </w:tcPr>
          <w:p w:rsidR="008B23CE" w:rsidRPr="00893A3D" w:rsidRDefault="00A41EAB" w:rsidP="008B23CE">
            <w:p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0.25 day</w:t>
            </w:r>
          </w:p>
        </w:tc>
        <w:tc>
          <w:tcPr>
            <w:tcW w:w="1752" w:type="dxa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8B23CE" w:rsidRPr="00893A3D" w:rsidTr="00047E75">
        <w:trPr>
          <w:trHeight w:val="710"/>
          <w:jc w:val="center"/>
        </w:trPr>
        <w:tc>
          <w:tcPr>
            <w:tcW w:w="1296" w:type="dxa"/>
          </w:tcPr>
          <w:p w:rsidR="008B23CE" w:rsidRPr="00893A3D" w:rsidRDefault="008B23CE" w:rsidP="002D23D1">
            <w:pPr>
              <w:numPr>
                <w:ilvl w:val="0"/>
                <w:numId w:val="31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35" w:type="dxa"/>
          </w:tcPr>
          <w:p w:rsidR="008B23CE" w:rsidRPr="00893A3D" w:rsidRDefault="008B23CE" w:rsidP="008B23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Query Session</w:t>
            </w:r>
          </w:p>
        </w:tc>
        <w:tc>
          <w:tcPr>
            <w:tcW w:w="3605" w:type="dxa"/>
          </w:tcPr>
          <w:p w:rsidR="008B23CE" w:rsidRPr="00893A3D" w:rsidRDefault="008B23CE" w:rsidP="008B23CE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Query Session</w:t>
            </w:r>
          </w:p>
        </w:tc>
        <w:tc>
          <w:tcPr>
            <w:tcW w:w="1608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sz w:val="22"/>
                <w:szCs w:val="22"/>
              </w:rPr>
              <w:t>0.25 day</w:t>
            </w:r>
          </w:p>
        </w:tc>
        <w:tc>
          <w:tcPr>
            <w:tcW w:w="1752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8B23CE" w:rsidRPr="00893A3D" w:rsidRDefault="008B23CE" w:rsidP="008B23C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857C3" w:rsidRPr="00893A3D" w:rsidTr="00047E75">
        <w:trPr>
          <w:trHeight w:val="530"/>
          <w:jc w:val="center"/>
        </w:trPr>
        <w:tc>
          <w:tcPr>
            <w:tcW w:w="11666" w:type="dxa"/>
            <w:gridSpan w:val="6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Web Development</w:t>
            </w:r>
            <w:r w:rsidR="003D5674" w:rsidRPr="00893A3D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  <w:r w:rsidR="000B40FF" w:rsidRPr="00893A3D">
              <w:rPr>
                <w:rFonts w:asciiTheme="minorHAnsi" w:hAnsiTheme="minorHAnsi"/>
                <w:b/>
                <w:sz w:val="22"/>
                <w:szCs w:val="22"/>
              </w:rPr>
              <w:t>Front-End</w:t>
            </w:r>
          </w:p>
        </w:tc>
      </w:tr>
      <w:tr w:rsidR="00A857C3" w:rsidRPr="00893A3D" w:rsidTr="00047E75">
        <w:trPr>
          <w:trHeight w:val="710"/>
          <w:jc w:val="center"/>
        </w:trPr>
        <w:tc>
          <w:tcPr>
            <w:tcW w:w="1296" w:type="dxa"/>
          </w:tcPr>
          <w:p w:rsidR="00A857C3" w:rsidRPr="00893A3D" w:rsidRDefault="00A857C3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Web</w:t>
            </w:r>
          </w:p>
        </w:tc>
        <w:tc>
          <w:tcPr>
            <w:tcW w:w="3605" w:type="dxa"/>
          </w:tcPr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Overview of client server architecture</w:t>
            </w:r>
          </w:p>
          <w:p w:rsidR="00A857C3" w:rsidRPr="00893A3D" w:rsidRDefault="00A857C3" w:rsidP="0002401B">
            <w:pPr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:rsidR="00A857C3" w:rsidRPr="00893A3D" w:rsidRDefault="002D23D1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0</w:t>
            </w:r>
            <w:r w:rsidR="00A857C3" w:rsidRPr="00893A3D">
              <w:rPr>
                <w:rFonts w:asciiTheme="minorHAnsi" w:hAnsiTheme="minorHAnsi" w:cs="Tahoma"/>
                <w:sz w:val="22"/>
                <w:szCs w:val="22"/>
              </w:rPr>
              <w:t>.5 days</w:t>
            </w:r>
          </w:p>
        </w:tc>
        <w:tc>
          <w:tcPr>
            <w:tcW w:w="175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857C3" w:rsidRPr="00893A3D" w:rsidTr="00047E75">
        <w:trPr>
          <w:trHeight w:val="710"/>
          <w:jc w:val="center"/>
        </w:trPr>
        <w:tc>
          <w:tcPr>
            <w:tcW w:w="1296" w:type="dxa"/>
          </w:tcPr>
          <w:p w:rsidR="00A857C3" w:rsidRPr="00893A3D" w:rsidRDefault="00A857C3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HTML PROGRAMMING</w:t>
            </w:r>
          </w:p>
        </w:tc>
        <w:tc>
          <w:tcPr>
            <w:tcW w:w="3605" w:type="dxa"/>
          </w:tcPr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Overview of HTML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Basic HTML Tags and Attributes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Tables and Forms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Frames (Nested Frames)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Cross Browser Compatibility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Overview of DOM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Html 5(New Things) 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Assignments</w:t>
            </w:r>
          </w:p>
        </w:tc>
        <w:tc>
          <w:tcPr>
            <w:tcW w:w="1608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3 days</w:t>
            </w:r>
          </w:p>
        </w:tc>
        <w:tc>
          <w:tcPr>
            <w:tcW w:w="175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857C3" w:rsidRPr="00893A3D" w:rsidTr="00047E75">
        <w:trPr>
          <w:trHeight w:val="710"/>
          <w:jc w:val="center"/>
        </w:trPr>
        <w:tc>
          <w:tcPr>
            <w:tcW w:w="1296" w:type="dxa"/>
          </w:tcPr>
          <w:p w:rsidR="00A857C3" w:rsidRPr="00893A3D" w:rsidRDefault="00A857C3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STYLE SHEETS</w:t>
            </w:r>
          </w:p>
        </w:tc>
        <w:tc>
          <w:tcPr>
            <w:tcW w:w="3605" w:type="dxa"/>
          </w:tcPr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Cascading Style Sheets</w:t>
            </w:r>
            <w:r w:rsidR="00893A3D" w:rsidRPr="00893A3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Cross Browser Compatibility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Cascading Style Sheets Fundamentals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Selectors, Grouping and Nesting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Box Model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Margins and Padding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Borders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Backgrounds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Positioning: Relative, Absolute, Fixed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Floating elements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Layers with z-index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Introduction to CSS3 tags.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Media Queries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Cross Browser Compatibility</w:t>
            </w:r>
          </w:p>
          <w:p w:rsidR="00893A3D" w:rsidRPr="00893A3D" w:rsidRDefault="00893A3D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Assignment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Overview of CSS preprocessor</w:t>
            </w:r>
          </w:p>
          <w:p w:rsidR="00A857C3" w:rsidRPr="00893A3D" w:rsidRDefault="00A857C3" w:rsidP="00893A3D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Assignments</w:t>
            </w:r>
          </w:p>
        </w:tc>
        <w:tc>
          <w:tcPr>
            <w:tcW w:w="1608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2.5 days</w:t>
            </w:r>
          </w:p>
        </w:tc>
        <w:tc>
          <w:tcPr>
            <w:tcW w:w="175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01170E" w:rsidRPr="00893A3D" w:rsidTr="00047E75">
        <w:trPr>
          <w:trHeight w:val="710"/>
          <w:jc w:val="center"/>
        </w:trPr>
        <w:tc>
          <w:tcPr>
            <w:tcW w:w="1296" w:type="dxa"/>
          </w:tcPr>
          <w:p w:rsidR="0001170E" w:rsidRPr="00C207D5" w:rsidRDefault="0001170E" w:rsidP="0001170E">
            <w:pPr>
              <w:numPr>
                <w:ilvl w:val="0"/>
                <w:numId w:val="32"/>
              </w:numPr>
              <w:rPr>
                <w:rFonts w:ascii="Tahoma" w:hAnsi="Tahoma" w:cs="Tahoma"/>
              </w:rPr>
            </w:pPr>
          </w:p>
        </w:tc>
        <w:tc>
          <w:tcPr>
            <w:tcW w:w="1835" w:type="dxa"/>
          </w:tcPr>
          <w:p w:rsidR="0001170E" w:rsidRPr="00C207D5" w:rsidRDefault="0001170E" w:rsidP="003E253E">
            <w:pPr>
              <w:rPr>
                <w:rFonts w:ascii="Tahoma" w:hAnsi="Tahoma" w:cs="Tahoma"/>
                <w:b/>
              </w:rPr>
            </w:pPr>
            <w:r w:rsidRPr="00C207D5">
              <w:rPr>
                <w:rFonts w:ascii="Tahoma" w:hAnsi="Tahoma" w:cs="Tahoma"/>
                <w:b/>
              </w:rPr>
              <w:t>CORE JavaScript</w:t>
            </w:r>
          </w:p>
        </w:tc>
        <w:tc>
          <w:tcPr>
            <w:tcW w:w="3605" w:type="dxa"/>
          </w:tcPr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What is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How to include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 in html</w:t>
            </w:r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Run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 in browser, using console output of browser</w:t>
            </w:r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Data Types in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 variable scoping rules</w:t>
            </w:r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Objects and Properties, How to Get/Set properties of an object, traverse properties of an object</w:t>
            </w:r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Arrays in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, get/set value in array, traverse an array</w:t>
            </w:r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Conditional and Control statements in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Functions in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, understand closures</w:t>
            </w:r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 xml:space="preserve">Hoisting in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</w:p>
          <w:p w:rsidR="0001170E" w:rsidRPr="00C207D5" w:rsidRDefault="0001170E" w:rsidP="0001170E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ind w:left="361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lastRenderedPageBreak/>
              <w:t xml:space="preserve">Constructors in </w:t>
            </w:r>
            <w:proofErr w:type="spellStart"/>
            <w:r w:rsidRPr="00C207D5">
              <w:rPr>
                <w:rFonts w:ascii="Tahoma" w:hAnsi="Tahoma" w:cs="Tahoma"/>
                <w:color w:val="222222"/>
                <w:sz w:val="19"/>
                <w:szCs w:val="19"/>
              </w:rPr>
              <w:t>Javascript</w:t>
            </w:r>
            <w:proofErr w:type="spellEnd"/>
          </w:p>
        </w:tc>
        <w:tc>
          <w:tcPr>
            <w:tcW w:w="1608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lastRenderedPageBreak/>
              <w:t>4 days</w:t>
            </w:r>
          </w:p>
        </w:tc>
        <w:tc>
          <w:tcPr>
            <w:tcW w:w="1752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01170E" w:rsidRPr="00893A3D" w:rsidTr="00047E75">
        <w:trPr>
          <w:trHeight w:val="710"/>
          <w:jc w:val="center"/>
        </w:trPr>
        <w:tc>
          <w:tcPr>
            <w:tcW w:w="1296" w:type="dxa"/>
          </w:tcPr>
          <w:p w:rsidR="0001170E" w:rsidRPr="00893A3D" w:rsidRDefault="0001170E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CLIENT SIDE SCRIPTING (JavaScript)</w:t>
            </w:r>
          </w:p>
        </w:tc>
        <w:tc>
          <w:tcPr>
            <w:tcW w:w="3605" w:type="dxa"/>
          </w:tcPr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Object Hierarchy Model of JavaScript (Overview and Window, document, image, history, location objects)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Array handling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JavaScript Objects – Functions, methods and events.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String manipulation</w:t>
            </w:r>
          </w:p>
          <w:p w:rsidR="0001170E" w:rsidRPr="00893A3D" w:rsidRDefault="0001170E" w:rsidP="0041066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Scoping in JavaScript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JS Cookies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JS Validation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Cross Browser Compatibility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JavaScript libraries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JQuery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Debugger Tools</w:t>
            </w:r>
          </w:p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Assignments</w:t>
            </w:r>
          </w:p>
        </w:tc>
        <w:tc>
          <w:tcPr>
            <w:tcW w:w="1608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4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days</w:t>
            </w:r>
          </w:p>
        </w:tc>
        <w:tc>
          <w:tcPr>
            <w:tcW w:w="1752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01170E" w:rsidRPr="00893A3D" w:rsidTr="00047E75">
        <w:trPr>
          <w:trHeight w:val="710"/>
          <w:jc w:val="center"/>
        </w:trPr>
        <w:tc>
          <w:tcPr>
            <w:tcW w:w="1296" w:type="dxa"/>
          </w:tcPr>
          <w:p w:rsidR="0001170E" w:rsidRPr="00893A3D" w:rsidRDefault="0001170E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Assessment and Query Session</w:t>
            </w:r>
          </w:p>
        </w:tc>
        <w:tc>
          <w:tcPr>
            <w:tcW w:w="3605" w:type="dxa"/>
          </w:tcPr>
          <w:p w:rsidR="0001170E" w:rsidRPr="00893A3D" w:rsidRDefault="0001170E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Combined Assignments for HTML/CSS/JS</w:t>
            </w:r>
          </w:p>
          <w:p w:rsidR="0001170E" w:rsidRPr="00893A3D" w:rsidRDefault="0001170E" w:rsidP="00D87FC6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Query Session</w:t>
            </w:r>
          </w:p>
        </w:tc>
        <w:tc>
          <w:tcPr>
            <w:tcW w:w="1608" w:type="dxa"/>
            <w:vAlign w:val="center"/>
          </w:tcPr>
          <w:p w:rsidR="0001170E" w:rsidRPr="00893A3D" w:rsidRDefault="00BF6BDB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1</w:t>
            </w:r>
            <w:r w:rsidR="0001170E" w:rsidRPr="00893A3D">
              <w:rPr>
                <w:rFonts w:asciiTheme="minorHAnsi" w:hAnsiTheme="minorHAnsi" w:cs="Tahoma"/>
                <w:sz w:val="22"/>
                <w:szCs w:val="22"/>
              </w:rPr>
              <w:t xml:space="preserve"> day</w:t>
            </w:r>
          </w:p>
        </w:tc>
        <w:tc>
          <w:tcPr>
            <w:tcW w:w="1752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01170E" w:rsidRPr="00893A3D" w:rsidRDefault="0001170E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01170E" w:rsidRPr="00893A3D" w:rsidTr="00047E75">
        <w:trPr>
          <w:trHeight w:val="710"/>
          <w:jc w:val="center"/>
        </w:trPr>
        <w:tc>
          <w:tcPr>
            <w:tcW w:w="1296" w:type="dxa"/>
          </w:tcPr>
          <w:p w:rsidR="0001170E" w:rsidRPr="00893A3D" w:rsidRDefault="0001170E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01170E" w:rsidRPr="00893A3D" w:rsidRDefault="0001170E" w:rsidP="00047E7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JavaScript Framework</w:t>
            </w:r>
          </w:p>
        </w:tc>
        <w:tc>
          <w:tcPr>
            <w:tcW w:w="3605" w:type="dxa"/>
          </w:tcPr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Difference between JavaScript framework and JavaScript Library 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Various JavaScript frameworks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Basics of Angular 2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Js</w:t>
            </w:r>
            <w:proofErr w:type="spellEnd"/>
          </w:p>
        </w:tc>
        <w:tc>
          <w:tcPr>
            <w:tcW w:w="1608" w:type="dxa"/>
            <w:vAlign w:val="center"/>
          </w:tcPr>
          <w:p w:rsidR="0001170E" w:rsidRPr="00893A3D" w:rsidRDefault="00BF6BDB" w:rsidP="00047E75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1 day</w:t>
            </w:r>
          </w:p>
        </w:tc>
        <w:tc>
          <w:tcPr>
            <w:tcW w:w="1752" w:type="dxa"/>
            <w:vAlign w:val="center"/>
          </w:tcPr>
          <w:p w:rsidR="0001170E" w:rsidRPr="00893A3D" w:rsidRDefault="0001170E" w:rsidP="00047E75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01170E" w:rsidRPr="00893A3D" w:rsidRDefault="0001170E" w:rsidP="00047E75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01170E" w:rsidRPr="00893A3D" w:rsidTr="00047E75">
        <w:trPr>
          <w:trHeight w:val="710"/>
          <w:jc w:val="center"/>
        </w:trPr>
        <w:tc>
          <w:tcPr>
            <w:tcW w:w="1296" w:type="dxa"/>
          </w:tcPr>
          <w:p w:rsidR="0001170E" w:rsidRPr="00893A3D" w:rsidRDefault="0001170E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01170E" w:rsidRPr="00893A3D" w:rsidRDefault="0001170E" w:rsidP="00047E7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Angular 2/4</w:t>
            </w:r>
          </w:p>
        </w:tc>
        <w:tc>
          <w:tcPr>
            <w:tcW w:w="3605" w:type="dxa"/>
          </w:tcPr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Architecture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Bootstrapping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Components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Directives: Attribute and Structural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Creating custom directives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Creating and importing modules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Services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Dependency Injection</w:t>
            </w:r>
          </w:p>
          <w:p w:rsidR="0001170E" w:rsidRPr="00893A3D" w:rsidRDefault="0001170E" w:rsidP="000C0C5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Component interaction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Pipes</w:t>
            </w:r>
          </w:p>
          <w:p w:rsidR="0001170E" w:rsidRPr="00893A3D" w:rsidRDefault="0001170E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Routing</w:t>
            </w:r>
          </w:p>
          <w:p w:rsidR="0001170E" w:rsidRPr="00893A3D" w:rsidRDefault="0001170E" w:rsidP="000C0C5B">
            <w:pPr>
              <w:pStyle w:val="BodyTextIndent"/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</w:p>
          <w:p w:rsidR="0001170E" w:rsidRPr="00893A3D" w:rsidRDefault="0001170E" w:rsidP="000C0C5B">
            <w:pPr>
              <w:pStyle w:val="BodyTextIndent"/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:rsidR="0001170E" w:rsidRPr="00893A3D" w:rsidRDefault="0001170E" w:rsidP="00047E75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752" w:type="dxa"/>
            <w:vAlign w:val="center"/>
          </w:tcPr>
          <w:p w:rsidR="0001170E" w:rsidRPr="00893A3D" w:rsidRDefault="0001170E" w:rsidP="00047E75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01170E" w:rsidRPr="00893A3D" w:rsidRDefault="0001170E" w:rsidP="00047E75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332E6A" w:rsidRPr="00893A3D" w:rsidTr="00047E75">
        <w:trPr>
          <w:trHeight w:val="710"/>
          <w:jc w:val="center"/>
        </w:trPr>
        <w:tc>
          <w:tcPr>
            <w:tcW w:w="1296" w:type="dxa"/>
          </w:tcPr>
          <w:p w:rsidR="00332E6A" w:rsidRPr="00893A3D" w:rsidRDefault="00332E6A" w:rsidP="002D23D1">
            <w:pPr>
              <w:numPr>
                <w:ilvl w:val="0"/>
                <w:numId w:val="32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5" w:type="dxa"/>
          </w:tcPr>
          <w:p w:rsidR="00332E6A" w:rsidRPr="00C207D5" w:rsidRDefault="00332E6A" w:rsidP="003E253E">
            <w:pPr>
              <w:rPr>
                <w:rFonts w:ascii="Tahoma" w:hAnsi="Tahoma" w:cs="Tahoma"/>
                <w:b/>
              </w:rPr>
            </w:pPr>
            <w:r w:rsidRPr="00C207D5">
              <w:rPr>
                <w:rFonts w:ascii="Tahoma" w:hAnsi="Tahoma" w:cs="Tahoma"/>
                <w:b/>
              </w:rPr>
              <w:t>Assessment and Query Session</w:t>
            </w:r>
          </w:p>
        </w:tc>
        <w:tc>
          <w:tcPr>
            <w:tcW w:w="3605" w:type="dxa"/>
          </w:tcPr>
          <w:p w:rsidR="00332E6A" w:rsidRPr="00332E6A" w:rsidRDefault="00332E6A" w:rsidP="003E253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332E6A">
              <w:rPr>
                <w:rFonts w:asciiTheme="minorHAnsi" w:hAnsiTheme="minorHAnsi" w:cs="Tahoma"/>
                <w:sz w:val="22"/>
                <w:szCs w:val="22"/>
              </w:rPr>
              <w:t>Assignment for Angular 2.0</w:t>
            </w:r>
          </w:p>
          <w:p w:rsidR="00332E6A" w:rsidRPr="00C207D5" w:rsidRDefault="00332E6A" w:rsidP="003E253E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="Tahoma" w:hAnsi="Tahoma" w:cs="Tahoma"/>
                <w:color w:val="222222"/>
                <w:sz w:val="19"/>
                <w:szCs w:val="19"/>
              </w:rPr>
            </w:pPr>
            <w:r w:rsidRPr="00332E6A">
              <w:rPr>
                <w:rFonts w:asciiTheme="minorHAnsi" w:hAnsiTheme="minorHAnsi" w:cs="Tahoma"/>
                <w:sz w:val="22"/>
                <w:szCs w:val="22"/>
              </w:rPr>
              <w:t>Query Session</w:t>
            </w:r>
          </w:p>
        </w:tc>
        <w:tc>
          <w:tcPr>
            <w:tcW w:w="1608" w:type="dxa"/>
            <w:vAlign w:val="center"/>
          </w:tcPr>
          <w:p w:rsidR="00332E6A" w:rsidRPr="00C207D5" w:rsidRDefault="001771C0" w:rsidP="003E25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days</w:t>
            </w:r>
          </w:p>
        </w:tc>
        <w:tc>
          <w:tcPr>
            <w:tcW w:w="1752" w:type="dxa"/>
            <w:vAlign w:val="center"/>
          </w:tcPr>
          <w:p w:rsidR="00332E6A" w:rsidRPr="00C207D5" w:rsidRDefault="00332E6A" w:rsidP="003E253E">
            <w:pPr>
              <w:rPr>
                <w:rFonts w:ascii="Tahoma" w:hAnsi="Tahoma" w:cs="Tahoma"/>
              </w:rPr>
            </w:pPr>
          </w:p>
        </w:tc>
        <w:tc>
          <w:tcPr>
            <w:tcW w:w="1570" w:type="dxa"/>
            <w:vAlign w:val="center"/>
          </w:tcPr>
          <w:p w:rsidR="00332E6A" w:rsidRPr="00C207D5" w:rsidRDefault="00332E6A" w:rsidP="003E253E">
            <w:pPr>
              <w:rPr>
                <w:rFonts w:ascii="Tahoma" w:hAnsi="Tahoma" w:cs="Tahoma"/>
              </w:rPr>
            </w:pPr>
          </w:p>
        </w:tc>
      </w:tr>
    </w:tbl>
    <w:p w:rsidR="00A857C3" w:rsidRPr="00893A3D" w:rsidRDefault="00A857C3" w:rsidP="00A857C3">
      <w:pPr>
        <w:rPr>
          <w:rFonts w:asciiTheme="minorHAnsi" w:hAnsiTheme="minorHAnsi"/>
          <w:sz w:val="22"/>
          <w:szCs w:val="22"/>
        </w:rPr>
      </w:pPr>
    </w:p>
    <w:p w:rsidR="00A857C3" w:rsidRPr="00893A3D" w:rsidRDefault="00AA732C" w:rsidP="00A857C3">
      <w:pPr>
        <w:rPr>
          <w:rFonts w:asciiTheme="minorHAnsi" w:hAnsiTheme="minorHAnsi"/>
          <w:sz w:val="22"/>
          <w:szCs w:val="22"/>
        </w:rPr>
      </w:pPr>
      <w:r w:rsidRPr="00893A3D">
        <w:rPr>
          <w:rFonts w:asciiTheme="minorHAnsi" w:hAnsiTheme="minorHAnsi"/>
          <w:sz w:val="22"/>
          <w:szCs w:val="22"/>
        </w:rPr>
        <w:tab/>
      </w:r>
      <w:r w:rsidRPr="00893A3D">
        <w:rPr>
          <w:rFonts w:asciiTheme="minorHAnsi" w:hAnsiTheme="minorHAnsi"/>
          <w:sz w:val="22"/>
          <w:szCs w:val="22"/>
        </w:rPr>
        <w:tab/>
      </w:r>
      <w:r w:rsidRPr="00893A3D">
        <w:rPr>
          <w:rFonts w:asciiTheme="minorHAnsi" w:hAnsiTheme="minorHAnsi"/>
          <w:sz w:val="22"/>
          <w:szCs w:val="22"/>
        </w:rPr>
        <w:tab/>
      </w:r>
      <w:r w:rsidRPr="00893A3D">
        <w:rPr>
          <w:rFonts w:asciiTheme="minorHAnsi" w:hAnsiTheme="minorHAnsi"/>
          <w:sz w:val="22"/>
          <w:szCs w:val="22"/>
        </w:rPr>
        <w:tab/>
      </w:r>
      <w:r w:rsidRPr="00893A3D">
        <w:rPr>
          <w:rFonts w:asciiTheme="minorHAnsi" w:hAnsiTheme="minorHAnsi"/>
          <w:sz w:val="22"/>
          <w:szCs w:val="22"/>
        </w:rPr>
        <w:tab/>
      </w:r>
      <w:r w:rsidRPr="00893A3D">
        <w:rPr>
          <w:rFonts w:asciiTheme="minorHAnsi" w:hAnsiTheme="minorHAnsi"/>
          <w:sz w:val="22"/>
          <w:szCs w:val="22"/>
        </w:rPr>
        <w:tab/>
      </w:r>
    </w:p>
    <w:p w:rsidR="00AA732C" w:rsidRPr="00893A3D" w:rsidRDefault="00AA732C" w:rsidP="00A857C3">
      <w:pPr>
        <w:rPr>
          <w:rFonts w:asciiTheme="minorHAnsi" w:hAnsiTheme="minorHAnsi"/>
          <w:sz w:val="22"/>
          <w:szCs w:val="22"/>
        </w:rPr>
      </w:pPr>
    </w:p>
    <w:p w:rsidR="002D23D1" w:rsidRPr="00893A3D" w:rsidRDefault="002D23D1" w:rsidP="00A857C3">
      <w:pPr>
        <w:rPr>
          <w:rFonts w:asciiTheme="minorHAnsi" w:hAnsiTheme="minorHAnsi"/>
          <w:sz w:val="22"/>
          <w:szCs w:val="22"/>
        </w:rPr>
      </w:pPr>
    </w:p>
    <w:tbl>
      <w:tblPr>
        <w:tblW w:w="11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830"/>
        <w:gridCol w:w="3603"/>
        <w:gridCol w:w="1607"/>
        <w:gridCol w:w="1754"/>
        <w:gridCol w:w="1572"/>
        <w:gridCol w:w="7"/>
      </w:tblGrid>
      <w:tr w:rsidR="003D5674" w:rsidRPr="00893A3D" w:rsidTr="00D87FC6">
        <w:trPr>
          <w:gridAfter w:val="1"/>
          <w:wAfter w:w="7" w:type="dxa"/>
          <w:trHeight w:val="530"/>
          <w:jc w:val="center"/>
        </w:trPr>
        <w:tc>
          <w:tcPr>
            <w:tcW w:w="11663" w:type="dxa"/>
            <w:gridSpan w:val="6"/>
            <w:vAlign w:val="center"/>
          </w:tcPr>
          <w:p w:rsidR="003D5674" w:rsidRPr="00893A3D" w:rsidRDefault="003D5674" w:rsidP="003D567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Web Development: Back-End</w:t>
            </w:r>
          </w:p>
        </w:tc>
      </w:tr>
      <w:tr w:rsidR="00A857C3" w:rsidRPr="00893A3D" w:rsidTr="00D87FC6">
        <w:trPr>
          <w:gridAfter w:val="1"/>
          <w:wAfter w:w="7" w:type="dxa"/>
          <w:trHeight w:val="710"/>
          <w:jc w:val="center"/>
        </w:trPr>
        <w:tc>
          <w:tcPr>
            <w:tcW w:w="1297" w:type="dxa"/>
          </w:tcPr>
          <w:p w:rsidR="00A857C3" w:rsidRPr="00893A3D" w:rsidRDefault="00A857C3" w:rsidP="002D23D1">
            <w:pPr>
              <w:numPr>
                <w:ilvl w:val="0"/>
                <w:numId w:val="33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0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 xml:space="preserve">Server side </w:t>
            </w:r>
          </w:p>
        </w:tc>
        <w:tc>
          <w:tcPr>
            <w:tcW w:w="3603" w:type="dxa"/>
          </w:tcPr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Web Server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Overview</w:t>
            </w:r>
            <w:r w:rsidR="00047E75" w:rsidRPr="00893A3D">
              <w:rPr>
                <w:rFonts w:asciiTheme="minorHAnsi" w:hAnsiTheme="minorHAnsi" w:cs="Tahoma"/>
                <w:sz w:val="22"/>
                <w:szCs w:val="22"/>
              </w:rPr>
              <w:t xml:space="preserve"> of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Server side processing Language ASP,</w:t>
            </w:r>
            <w:r w:rsidR="00047E75" w:rsidRPr="00893A3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php</w:t>
            </w:r>
            <w:proofErr w:type="spellEnd"/>
            <w:r w:rsidRPr="00893A3D">
              <w:rPr>
                <w:rFonts w:asciiTheme="minorHAnsi" w:hAnsiTheme="minorHAnsi" w:cs="Tahoma"/>
                <w:sz w:val="22"/>
                <w:szCs w:val="22"/>
              </w:rPr>
              <w:t>,</w:t>
            </w:r>
            <w:r w:rsidR="00047E75" w:rsidRPr="00893A3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jsp</w:t>
            </w:r>
            <w:proofErr w:type="spellEnd"/>
            <w:r w:rsidRPr="00893A3D">
              <w:rPr>
                <w:rFonts w:asciiTheme="minorHAnsi" w:hAnsiTheme="minorHAnsi" w:cs="Tahoma"/>
                <w:sz w:val="22"/>
                <w:szCs w:val="22"/>
              </w:rPr>
              <w:t>,</w:t>
            </w:r>
            <w:r w:rsidR="00047E75" w:rsidRPr="00893A3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Nodejs</w:t>
            </w:r>
            <w:proofErr w:type="spellEnd"/>
            <w:r w:rsidR="00047E75" w:rsidRPr="00893A3D">
              <w:rPr>
                <w:rFonts w:asciiTheme="minorHAnsi" w:hAnsiTheme="minorHAnsi" w:cs="Tahoma"/>
                <w:sz w:val="22"/>
                <w:szCs w:val="22"/>
              </w:rPr>
              <w:t>,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etc</w:t>
            </w:r>
            <w:proofErr w:type="spellEnd"/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Basic of server configuration</w:t>
            </w:r>
          </w:p>
        </w:tc>
        <w:tc>
          <w:tcPr>
            <w:tcW w:w="1607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2 days</w:t>
            </w:r>
          </w:p>
        </w:tc>
        <w:tc>
          <w:tcPr>
            <w:tcW w:w="1754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857C3" w:rsidRPr="00893A3D" w:rsidTr="00D87FC6">
        <w:trPr>
          <w:gridAfter w:val="1"/>
          <w:wAfter w:w="7" w:type="dxa"/>
          <w:trHeight w:val="710"/>
          <w:jc w:val="center"/>
        </w:trPr>
        <w:tc>
          <w:tcPr>
            <w:tcW w:w="1297" w:type="dxa"/>
          </w:tcPr>
          <w:p w:rsidR="00A857C3" w:rsidRPr="00893A3D" w:rsidRDefault="00A857C3" w:rsidP="002D23D1">
            <w:pPr>
              <w:numPr>
                <w:ilvl w:val="0"/>
                <w:numId w:val="33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0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 xml:space="preserve">Node </w:t>
            </w:r>
            <w:proofErr w:type="spellStart"/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Js</w:t>
            </w:r>
            <w:proofErr w:type="spellEnd"/>
          </w:p>
        </w:tc>
        <w:tc>
          <w:tcPr>
            <w:tcW w:w="3603" w:type="dxa"/>
          </w:tcPr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Overview of Node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js</w:t>
            </w:r>
            <w:proofErr w:type="spellEnd"/>
          </w:p>
          <w:p w:rsidR="00F22734" w:rsidRPr="00893A3D" w:rsidRDefault="00F22734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Understanding of NPM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Common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NodeJs</w:t>
            </w:r>
            <w:proofErr w:type="spellEnd"/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Module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Server creation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Routing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NodeJs</w:t>
            </w:r>
            <w:proofErr w:type="spellEnd"/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Middleware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Nodejs</w:t>
            </w:r>
            <w:proofErr w:type="spellEnd"/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Framework(Express)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Error Handling 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Debugging In Node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Js</w:t>
            </w:r>
            <w:proofErr w:type="spellEnd"/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Assignments</w:t>
            </w:r>
          </w:p>
          <w:p w:rsidR="00A857C3" w:rsidRPr="00893A3D" w:rsidRDefault="00A857C3" w:rsidP="0002401B">
            <w:pPr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07" w:type="dxa"/>
            <w:vAlign w:val="center"/>
          </w:tcPr>
          <w:p w:rsidR="00A857C3" w:rsidRPr="00893A3D" w:rsidRDefault="00CB02F7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3</w:t>
            </w:r>
            <w:r w:rsidR="00A857C3" w:rsidRPr="00893A3D">
              <w:rPr>
                <w:rFonts w:asciiTheme="minorHAnsi" w:hAnsiTheme="minorHAnsi" w:cs="Tahoma"/>
                <w:sz w:val="22"/>
                <w:szCs w:val="22"/>
              </w:rPr>
              <w:t>.5 days</w:t>
            </w:r>
          </w:p>
        </w:tc>
        <w:tc>
          <w:tcPr>
            <w:tcW w:w="1754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3D5674" w:rsidRPr="00893A3D" w:rsidTr="00D87FC6">
        <w:tblPrEx>
          <w:tblLook w:val="04A0" w:firstRow="1" w:lastRow="0" w:firstColumn="1" w:lastColumn="0" w:noHBand="0" w:noVBand="1"/>
        </w:tblPrEx>
        <w:trPr>
          <w:trHeight w:val="440"/>
          <w:jc w:val="center"/>
        </w:trPr>
        <w:tc>
          <w:tcPr>
            <w:tcW w:w="116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674" w:rsidRPr="00893A3D" w:rsidRDefault="003D5674" w:rsidP="003D567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Web Development: Database</w:t>
            </w:r>
          </w:p>
        </w:tc>
      </w:tr>
      <w:tr w:rsidR="00D87FC6" w:rsidRPr="00893A3D" w:rsidTr="00D87FC6">
        <w:tblPrEx>
          <w:tblLook w:val="04A0" w:firstRow="1" w:lastRow="0" w:firstColumn="1" w:lastColumn="0" w:noHBand="0" w:noVBand="1"/>
        </w:tblPrEx>
        <w:trPr>
          <w:trHeight w:val="1070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FC6" w:rsidRPr="00893A3D" w:rsidRDefault="00D87FC6" w:rsidP="002D23D1">
            <w:pPr>
              <w:numPr>
                <w:ilvl w:val="0"/>
                <w:numId w:val="34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FC6" w:rsidRPr="00893A3D" w:rsidRDefault="00D87FC6" w:rsidP="0051496A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Database</w:t>
            </w: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br/>
              <w:t>Concepts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Tables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Fields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Records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Normalization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Creating Database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Creating and Using Tables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DDL &amp; DML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tabs>
                <w:tab w:val="clear" w:pos="450"/>
                <w:tab w:val="left" w:pos="72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Table Relationships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1.5 day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D87FC6" w:rsidRPr="00893A3D" w:rsidTr="00D87FC6">
        <w:tblPrEx>
          <w:tblLook w:val="04A0" w:firstRow="1" w:lastRow="0" w:firstColumn="1" w:lastColumn="0" w:noHBand="0" w:noVBand="1"/>
        </w:tblPrEx>
        <w:trPr>
          <w:trHeight w:val="1070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FC6" w:rsidRPr="00893A3D" w:rsidRDefault="00D87FC6" w:rsidP="002D23D1">
            <w:pPr>
              <w:numPr>
                <w:ilvl w:val="0"/>
                <w:numId w:val="34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FC6" w:rsidRPr="00893A3D" w:rsidRDefault="002D23D1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MySQL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Assignments :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SELECT / APPEND / DELETE / UPDATE / MAKE TABLE.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GROUPING / SORTING 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29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Export / Import Data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1 day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D87FC6" w:rsidRPr="00893A3D" w:rsidTr="00D87FC6">
        <w:trPr>
          <w:gridAfter w:val="1"/>
          <w:wAfter w:w="7" w:type="dxa"/>
          <w:trHeight w:val="710"/>
          <w:jc w:val="center"/>
        </w:trPr>
        <w:tc>
          <w:tcPr>
            <w:tcW w:w="1297" w:type="dxa"/>
          </w:tcPr>
          <w:p w:rsidR="00D87FC6" w:rsidRPr="00893A3D" w:rsidRDefault="00D87FC6" w:rsidP="002D23D1">
            <w:pPr>
              <w:numPr>
                <w:ilvl w:val="0"/>
                <w:numId w:val="34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0" w:type="dxa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NoSQL Database</w:t>
            </w:r>
          </w:p>
        </w:tc>
        <w:tc>
          <w:tcPr>
            <w:tcW w:w="3603" w:type="dxa"/>
          </w:tcPr>
          <w:p w:rsidR="00D87FC6" w:rsidRPr="00893A3D" w:rsidRDefault="00D87FC6" w:rsidP="0051496A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Overview of NoSQL database</w:t>
            </w:r>
          </w:p>
          <w:p w:rsidR="00D87FC6" w:rsidRPr="00893A3D" w:rsidRDefault="002D23D1" w:rsidP="0051496A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Mongo</w:t>
            </w:r>
          </w:p>
          <w:p w:rsidR="00D87FC6" w:rsidRPr="00893A3D" w:rsidRDefault="00D87FC6" w:rsidP="0051496A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Basic Operation in NoSQL Database</w:t>
            </w:r>
          </w:p>
        </w:tc>
        <w:tc>
          <w:tcPr>
            <w:tcW w:w="1607" w:type="dxa"/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2 days</w:t>
            </w:r>
          </w:p>
        </w:tc>
        <w:tc>
          <w:tcPr>
            <w:tcW w:w="1754" w:type="dxa"/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2" w:type="dxa"/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D87FC6" w:rsidRPr="00893A3D" w:rsidTr="0051496A">
        <w:trPr>
          <w:gridAfter w:val="1"/>
          <w:wAfter w:w="7" w:type="dxa"/>
          <w:trHeight w:val="710"/>
          <w:jc w:val="center"/>
        </w:trPr>
        <w:tc>
          <w:tcPr>
            <w:tcW w:w="1297" w:type="dxa"/>
          </w:tcPr>
          <w:p w:rsidR="00D87FC6" w:rsidRPr="00893A3D" w:rsidRDefault="00D87FC6" w:rsidP="002D23D1">
            <w:pPr>
              <w:numPr>
                <w:ilvl w:val="0"/>
                <w:numId w:val="34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0" w:type="dxa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Assessment and Query Session</w:t>
            </w:r>
          </w:p>
        </w:tc>
        <w:tc>
          <w:tcPr>
            <w:tcW w:w="3603" w:type="dxa"/>
          </w:tcPr>
          <w:p w:rsidR="00D87FC6" w:rsidRPr="00893A3D" w:rsidRDefault="00D87FC6" w:rsidP="0051496A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Combined Assignments for Node and Mongo DB</w:t>
            </w:r>
          </w:p>
          <w:p w:rsidR="00D87FC6" w:rsidRPr="00893A3D" w:rsidRDefault="00D87FC6" w:rsidP="00D87FC6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Query Session</w:t>
            </w:r>
          </w:p>
        </w:tc>
        <w:tc>
          <w:tcPr>
            <w:tcW w:w="1607" w:type="dxa"/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2 days</w:t>
            </w:r>
          </w:p>
        </w:tc>
        <w:tc>
          <w:tcPr>
            <w:tcW w:w="1754" w:type="dxa"/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2" w:type="dxa"/>
            <w:vAlign w:val="center"/>
          </w:tcPr>
          <w:p w:rsidR="00D87FC6" w:rsidRPr="00893A3D" w:rsidRDefault="00D87FC6" w:rsidP="0051496A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33082A" w:rsidRPr="00893A3D" w:rsidRDefault="0033082A" w:rsidP="00A857C3">
      <w:pPr>
        <w:rPr>
          <w:rFonts w:asciiTheme="minorHAnsi" w:hAnsiTheme="minorHAnsi"/>
          <w:sz w:val="22"/>
          <w:szCs w:val="22"/>
        </w:rPr>
      </w:pPr>
    </w:p>
    <w:tbl>
      <w:tblPr>
        <w:tblW w:w="11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831"/>
        <w:gridCol w:w="3605"/>
        <w:gridCol w:w="1608"/>
        <w:gridCol w:w="1752"/>
        <w:gridCol w:w="1570"/>
      </w:tblGrid>
      <w:tr w:rsidR="003D5674" w:rsidRPr="00893A3D" w:rsidTr="0002401B">
        <w:trPr>
          <w:trHeight w:val="530"/>
          <w:jc w:val="center"/>
        </w:trPr>
        <w:tc>
          <w:tcPr>
            <w:tcW w:w="11663" w:type="dxa"/>
            <w:gridSpan w:val="6"/>
            <w:vAlign w:val="center"/>
          </w:tcPr>
          <w:p w:rsidR="003D5674" w:rsidRPr="00893A3D" w:rsidRDefault="003D5674" w:rsidP="003D5674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/>
                <w:b/>
                <w:sz w:val="22"/>
                <w:szCs w:val="22"/>
              </w:rPr>
              <w:t>Web Development: Versioning &amp; Deployment</w:t>
            </w:r>
          </w:p>
        </w:tc>
      </w:tr>
      <w:tr w:rsidR="00A857C3" w:rsidRPr="00893A3D" w:rsidTr="0002401B">
        <w:trPr>
          <w:trHeight w:val="710"/>
          <w:jc w:val="center"/>
        </w:trPr>
        <w:tc>
          <w:tcPr>
            <w:tcW w:w="1297" w:type="dxa"/>
          </w:tcPr>
          <w:p w:rsidR="00A857C3" w:rsidRPr="00893A3D" w:rsidRDefault="00A857C3" w:rsidP="002D23D1">
            <w:pPr>
              <w:numPr>
                <w:ilvl w:val="0"/>
                <w:numId w:val="35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1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Versioning</w:t>
            </w:r>
          </w:p>
        </w:tc>
        <w:tc>
          <w:tcPr>
            <w:tcW w:w="3605" w:type="dxa"/>
          </w:tcPr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What is versioning of </w:t>
            </w:r>
            <w:proofErr w:type="gramStart"/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code and why </w:t>
            </w:r>
            <w:r w:rsidR="000006D4" w:rsidRPr="00893A3D">
              <w:rPr>
                <w:rFonts w:asciiTheme="minorHAnsi" w:hAnsiTheme="minorHAnsi" w:cs="Tahoma"/>
                <w:sz w:val="22"/>
                <w:szCs w:val="22"/>
              </w:rPr>
              <w:t xml:space="preserve">this is </w:t>
            </w:r>
            <w:r w:rsidR="00727422" w:rsidRPr="00893A3D">
              <w:rPr>
                <w:rFonts w:asciiTheme="minorHAnsi" w:hAnsiTheme="minorHAnsi" w:cs="Tahoma"/>
                <w:sz w:val="22"/>
                <w:szCs w:val="22"/>
              </w:rPr>
              <w:t>required</w:t>
            </w:r>
            <w:proofErr w:type="gramEnd"/>
            <w:r w:rsidR="00727422" w:rsidRPr="00893A3D">
              <w:rPr>
                <w:rFonts w:asciiTheme="minorHAnsi" w:hAnsiTheme="minorHAnsi" w:cs="Tahoma"/>
                <w:sz w:val="22"/>
                <w:szCs w:val="22"/>
              </w:rPr>
              <w:t>?</w:t>
            </w:r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Introduction </w:t>
            </w:r>
            <w:r w:rsidR="00C14796" w:rsidRPr="00893A3D">
              <w:rPr>
                <w:rFonts w:asciiTheme="minorHAnsi" w:hAnsiTheme="minorHAnsi" w:cs="Tahoma"/>
                <w:sz w:val="22"/>
                <w:szCs w:val="22"/>
              </w:rPr>
              <w:t xml:space="preserve">of 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SVN and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Git</w:t>
            </w:r>
            <w:proofErr w:type="spellEnd"/>
          </w:p>
          <w:p w:rsidR="00A857C3" w:rsidRPr="00893A3D" w:rsidRDefault="00A857C3" w:rsidP="0002401B">
            <w:pPr>
              <w:numPr>
                <w:ilvl w:val="0"/>
                <w:numId w:val="2"/>
              </w:num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lastRenderedPageBreak/>
              <w:t>Assignments</w:t>
            </w:r>
          </w:p>
        </w:tc>
        <w:tc>
          <w:tcPr>
            <w:tcW w:w="1608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lastRenderedPageBreak/>
              <w:t>1 days</w:t>
            </w:r>
          </w:p>
        </w:tc>
        <w:tc>
          <w:tcPr>
            <w:tcW w:w="175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857C3" w:rsidRPr="00893A3D" w:rsidTr="0002401B">
        <w:trPr>
          <w:trHeight w:val="710"/>
          <w:jc w:val="center"/>
        </w:trPr>
        <w:tc>
          <w:tcPr>
            <w:tcW w:w="1297" w:type="dxa"/>
          </w:tcPr>
          <w:p w:rsidR="00A857C3" w:rsidRPr="00893A3D" w:rsidRDefault="00A857C3" w:rsidP="002D23D1">
            <w:pPr>
              <w:numPr>
                <w:ilvl w:val="0"/>
                <w:numId w:val="35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1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Deployments</w:t>
            </w:r>
          </w:p>
        </w:tc>
        <w:tc>
          <w:tcPr>
            <w:tcW w:w="3605" w:type="dxa"/>
          </w:tcPr>
          <w:p w:rsidR="00A857C3" w:rsidRPr="00893A3D" w:rsidRDefault="00A857C3" w:rsidP="00A857C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Tahoma"/>
              </w:rPr>
            </w:pPr>
            <w:r w:rsidRPr="00893A3D">
              <w:rPr>
                <w:rFonts w:asciiTheme="minorHAnsi" w:hAnsiTheme="minorHAnsi" w:cs="Tahoma"/>
              </w:rPr>
              <w:t xml:space="preserve">How to deploy project over the web </w:t>
            </w:r>
          </w:p>
          <w:p w:rsidR="00A857C3" w:rsidRPr="00893A3D" w:rsidRDefault="00A857C3" w:rsidP="00A857C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Tahoma"/>
              </w:rPr>
            </w:pPr>
            <w:r w:rsidRPr="00893A3D">
              <w:rPr>
                <w:rFonts w:asciiTheme="minorHAnsi" w:hAnsiTheme="minorHAnsi" w:cs="Tahoma"/>
              </w:rPr>
              <w:t>Various deployment technique</w:t>
            </w:r>
            <w:r w:rsidR="00047E75" w:rsidRPr="00893A3D">
              <w:rPr>
                <w:rFonts w:asciiTheme="minorHAnsi" w:hAnsiTheme="minorHAnsi" w:cs="Tahoma"/>
              </w:rPr>
              <w:t>s</w:t>
            </w:r>
          </w:p>
          <w:p w:rsidR="00A857C3" w:rsidRPr="00893A3D" w:rsidRDefault="00A857C3" w:rsidP="00A857C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="Tahoma"/>
              </w:rPr>
            </w:pPr>
            <w:r w:rsidRPr="00893A3D">
              <w:rPr>
                <w:rFonts w:asciiTheme="minorHAnsi" w:hAnsiTheme="minorHAnsi" w:cs="Tahoma"/>
              </w:rPr>
              <w:t>Deployment automation using task runner(Gulp</w:t>
            </w:r>
            <w:r w:rsidR="00047E75" w:rsidRPr="00893A3D">
              <w:rPr>
                <w:rFonts w:asciiTheme="minorHAnsi" w:hAnsiTheme="minorHAnsi" w:cs="Tahoma"/>
              </w:rPr>
              <w:t>/</w:t>
            </w:r>
            <w:r w:rsidRPr="00893A3D">
              <w:rPr>
                <w:rFonts w:asciiTheme="minorHAnsi" w:hAnsiTheme="minorHAnsi" w:cs="Tahoma"/>
              </w:rPr>
              <w:t>Grunt)</w:t>
            </w:r>
          </w:p>
          <w:p w:rsidR="00A857C3" w:rsidRPr="00893A3D" w:rsidRDefault="00A857C3" w:rsidP="0002401B">
            <w:pPr>
              <w:pStyle w:val="ListParagraph"/>
              <w:rPr>
                <w:rFonts w:asciiTheme="minorHAnsi" w:hAnsiTheme="minorHAnsi" w:cs="Tahoma"/>
              </w:rPr>
            </w:pPr>
          </w:p>
        </w:tc>
        <w:tc>
          <w:tcPr>
            <w:tcW w:w="1608" w:type="dxa"/>
            <w:vAlign w:val="center"/>
          </w:tcPr>
          <w:p w:rsidR="00A857C3" w:rsidRPr="00893A3D" w:rsidRDefault="00401BE4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2</w:t>
            </w:r>
            <w:r w:rsidR="00A857C3" w:rsidRPr="00893A3D">
              <w:rPr>
                <w:rFonts w:asciiTheme="minorHAnsi" w:hAnsiTheme="minorHAnsi" w:cs="Tahoma"/>
                <w:sz w:val="22"/>
                <w:szCs w:val="22"/>
              </w:rPr>
              <w:t xml:space="preserve"> days</w:t>
            </w:r>
          </w:p>
        </w:tc>
        <w:tc>
          <w:tcPr>
            <w:tcW w:w="175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857C3" w:rsidRPr="00893A3D" w:rsidTr="0002401B">
        <w:trPr>
          <w:trHeight w:val="710"/>
          <w:jc w:val="center"/>
        </w:trPr>
        <w:tc>
          <w:tcPr>
            <w:tcW w:w="1297" w:type="dxa"/>
          </w:tcPr>
          <w:p w:rsidR="00A857C3" w:rsidRPr="00893A3D" w:rsidRDefault="00A857C3" w:rsidP="002D23D1">
            <w:pPr>
              <w:numPr>
                <w:ilvl w:val="0"/>
                <w:numId w:val="35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1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>Packaging/Bundling</w:t>
            </w:r>
          </w:p>
        </w:tc>
        <w:tc>
          <w:tcPr>
            <w:tcW w:w="3605" w:type="dxa"/>
          </w:tcPr>
          <w:p w:rsidR="00A857C3" w:rsidRPr="00893A3D" w:rsidRDefault="00A857C3" w:rsidP="0002401B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  <w:tab w:val="num" w:pos="-5058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What </w:t>
            </w:r>
            <w:r w:rsidR="00047E75" w:rsidRPr="00893A3D">
              <w:rPr>
                <w:rFonts w:asciiTheme="minorHAnsi" w:hAnsiTheme="minorHAnsi" w:cs="Tahoma"/>
                <w:sz w:val="22"/>
                <w:szCs w:val="22"/>
              </w:rPr>
              <w:t>is</w:t>
            </w: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 Packaging and why </w:t>
            </w:r>
            <w:r w:rsidR="00047E75" w:rsidRPr="00893A3D">
              <w:rPr>
                <w:rFonts w:asciiTheme="minorHAnsi" w:hAnsiTheme="minorHAnsi" w:cs="Tahoma"/>
                <w:sz w:val="22"/>
                <w:szCs w:val="22"/>
              </w:rPr>
              <w:t>is it required</w:t>
            </w:r>
          </w:p>
          <w:p w:rsidR="00A857C3" w:rsidRPr="00893A3D" w:rsidRDefault="00A857C3" w:rsidP="0002401B">
            <w:pPr>
              <w:pStyle w:val="BodyTextIndent"/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:rsidR="00A857C3" w:rsidRPr="00893A3D" w:rsidRDefault="00401BE4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1</w:t>
            </w:r>
            <w:r w:rsidR="00A857C3" w:rsidRPr="00893A3D">
              <w:rPr>
                <w:rFonts w:asciiTheme="minorHAnsi" w:hAnsiTheme="minorHAnsi" w:cs="Tahoma"/>
                <w:sz w:val="22"/>
                <w:szCs w:val="22"/>
              </w:rPr>
              <w:t xml:space="preserve"> days</w:t>
            </w:r>
          </w:p>
        </w:tc>
        <w:tc>
          <w:tcPr>
            <w:tcW w:w="175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857C3" w:rsidRPr="00893A3D" w:rsidTr="0002401B">
        <w:trPr>
          <w:trHeight w:val="710"/>
          <w:jc w:val="center"/>
        </w:trPr>
        <w:tc>
          <w:tcPr>
            <w:tcW w:w="1297" w:type="dxa"/>
          </w:tcPr>
          <w:p w:rsidR="00A857C3" w:rsidRPr="00893A3D" w:rsidRDefault="00A857C3" w:rsidP="002D23D1">
            <w:pPr>
              <w:numPr>
                <w:ilvl w:val="0"/>
                <w:numId w:val="35"/>
              </w:num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831" w:type="dxa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b/>
                <w:sz w:val="22"/>
                <w:szCs w:val="22"/>
              </w:rPr>
              <w:t xml:space="preserve">Optimization </w:t>
            </w:r>
          </w:p>
        </w:tc>
        <w:tc>
          <w:tcPr>
            <w:tcW w:w="3605" w:type="dxa"/>
          </w:tcPr>
          <w:p w:rsidR="00A857C3" w:rsidRPr="00893A3D" w:rsidRDefault="00A857C3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Various optimization Technique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Linting</w:t>
            </w:r>
            <w:proofErr w:type="spellEnd"/>
            <w:r w:rsidRPr="00893A3D">
              <w:rPr>
                <w:rFonts w:asciiTheme="minorHAnsi" w:hAnsiTheme="minorHAnsi" w:cs="Tahoma"/>
                <w:sz w:val="22"/>
                <w:szCs w:val="22"/>
              </w:rPr>
              <w:t xml:space="preserve">, Minify </w:t>
            </w:r>
            <w:proofErr w:type="spellStart"/>
            <w:r w:rsidRPr="00893A3D">
              <w:rPr>
                <w:rFonts w:asciiTheme="minorHAnsi" w:hAnsiTheme="minorHAnsi" w:cs="Tahoma"/>
                <w:sz w:val="22"/>
                <w:szCs w:val="22"/>
              </w:rPr>
              <w:t>etc</w:t>
            </w:r>
            <w:proofErr w:type="spellEnd"/>
          </w:p>
          <w:p w:rsidR="00A857C3" w:rsidRPr="00893A3D" w:rsidRDefault="00A857C3" w:rsidP="00047E75">
            <w:pPr>
              <w:pStyle w:val="BodyTextIndent"/>
              <w:numPr>
                <w:ilvl w:val="0"/>
                <w:numId w:val="3"/>
              </w:numPr>
              <w:tabs>
                <w:tab w:val="clear" w:pos="450"/>
                <w:tab w:val="clear" w:pos="900"/>
              </w:tabs>
              <w:ind w:left="360"/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Combined Assignments Based on Task Runner to Deploy code over web</w:t>
            </w:r>
          </w:p>
          <w:p w:rsidR="00A857C3" w:rsidRPr="00893A3D" w:rsidRDefault="00A857C3" w:rsidP="0002401B">
            <w:pPr>
              <w:pStyle w:val="BodyTextIndent"/>
              <w:tabs>
                <w:tab w:val="clear" w:pos="450"/>
                <w:tab w:val="clear" w:pos="900"/>
              </w:tabs>
              <w:ind w:left="72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93A3D">
              <w:rPr>
                <w:rFonts w:asciiTheme="minorHAnsi" w:hAnsiTheme="minorHAnsi" w:cs="Tahoma"/>
                <w:sz w:val="22"/>
                <w:szCs w:val="22"/>
              </w:rPr>
              <w:t>1 day</w:t>
            </w:r>
          </w:p>
        </w:tc>
        <w:tc>
          <w:tcPr>
            <w:tcW w:w="1752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70" w:type="dxa"/>
            <w:vAlign w:val="center"/>
          </w:tcPr>
          <w:p w:rsidR="00A857C3" w:rsidRPr="00893A3D" w:rsidRDefault="00A857C3" w:rsidP="0002401B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A857C3" w:rsidRPr="00893A3D" w:rsidRDefault="00A857C3" w:rsidP="00A857C3">
      <w:pPr>
        <w:rPr>
          <w:rFonts w:asciiTheme="minorHAnsi" w:hAnsiTheme="minorHAnsi"/>
          <w:sz w:val="22"/>
          <w:szCs w:val="22"/>
        </w:rPr>
      </w:pPr>
    </w:p>
    <w:p w:rsidR="003B0136" w:rsidRPr="00893A3D" w:rsidRDefault="003B0136" w:rsidP="006D76C2">
      <w:pPr>
        <w:rPr>
          <w:rFonts w:asciiTheme="minorHAnsi" w:hAnsiTheme="minorHAnsi"/>
          <w:sz w:val="22"/>
          <w:szCs w:val="22"/>
        </w:rPr>
      </w:pPr>
    </w:p>
    <w:sectPr w:rsidR="003B0136" w:rsidRPr="00893A3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CD2" w:rsidRDefault="00404CD2">
      <w:r>
        <w:separator/>
      </w:r>
    </w:p>
  </w:endnote>
  <w:endnote w:type="continuationSeparator" w:id="0">
    <w:p w:rsidR="00404CD2" w:rsidRDefault="0040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07" w:rsidRPr="008359AB" w:rsidRDefault="00375907" w:rsidP="002B38CD">
    <w:pPr>
      <w:pStyle w:val="Footer"/>
      <w:jc w:val="center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CD2" w:rsidRDefault="00404CD2">
      <w:r>
        <w:separator/>
      </w:r>
    </w:p>
  </w:footnote>
  <w:footnote w:type="continuationSeparator" w:id="0">
    <w:p w:rsidR="00404CD2" w:rsidRDefault="00404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07" w:rsidRPr="005108F4" w:rsidRDefault="00047E75" w:rsidP="00F5558C">
    <w:pPr>
      <w:pStyle w:val="Header"/>
      <w:ind w:left="720"/>
      <w:jc w:val="right"/>
    </w:pPr>
    <w:r w:rsidRPr="005108F4">
      <w:rPr>
        <w:noProof/>
      </w:rPr>
      <w:drawing>
        <wp:inline distT="0" distB="0" distL="0" distR="0">
          <wp:extent cx="1255395" cy="286385"/>
          <wp:effectExtent l="0" t="0" r="0" b="0"/>
          <wp:docPr id="1" name="Picture 1" descr="Com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p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395" cy="28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11.9pt" o:bullet="t">
        <v:imagedata r:id="rId1" o:title="link_out_bot"/>
      </v:shape>
    </w:pict>
  </w:numPicBullet>
  <w:abstractNum w:abstractNumId="0">
    <w:nsid w:val="0FB0075C"/>
    <w:multiLevelType w:val="hybridMultilevel"/>
    <w:tmpl w:val="0DAA7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4113B3"/>
    <w:multiLevelType w:val="multilevel"/>
    <w:tmpl w:val="DC36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283C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A3D5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5104B6"/>
    <w:multiLevelType w:val="multilevel"/>
    <w:tmpl w:val="E58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02158"/>
    <w:multiLevelType w:val="hybridMultilevel"/>
    <w:tmpl w:val="53CE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26C45"/>
    <w:multiLevelType w:val="singleLevel"/>
    <w:tmpl w:val="7180C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7">
    <w:nsid w:val="2E7B5DB1"/>
    <w:multiLevelType w:val="hybridMultilevel"/>
    <w:tmpl w:val="EF4CFFF4"/>
    <w:lvl w:ilvl="0" w:tplc="A080F78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A73DD"/>
    <w:multiLevelType w:val="singleLevel"/>
    <w:tmpl w:val="7180C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390E7B6D"/>
    <w:multiLevelType w:val="singleLevel"/>
    <w:tmpl w:val="7180C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0">
    <w:nsid w:val="3A8C47B5"/>
    <w:multiLevelType w:val="hybridMultilevel"/>
    <w:tmpl w:val="43CAF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801F0"/>
    <w:multiLevelType w:val="hybridMultilevel"/>
    <w:tmpl w:val="1EE6D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84769A"/>
    <w:multiLevelType w:val="hybridMultilevel"/>
    <w:tmpl w:val="85708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771E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3EA17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10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4EF3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2F5CE4"/>
    <w:multiLevelType w:val="hybridMultilevel"/>
    <w:tmpl w:val="BFFE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F08DB"/>
    <w:multiLevelType w:val="hybridMultilevel"/>
    <w:tmpl w:val="C638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E3450"/>
    <w:multiLevelType w:val="hybridMultilevel"/>
    <w:tmpl w:val="D19E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96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0E361DE"/>
    <w:multiLevelType w:val="hybridMultilevel"/>
    <w:tmpl w:val="37E82068"/>
    <w:lvl w:ilvl="0" w:tplc="A080F78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A0ED6"/>
    <w:multiLevelType w:val="singleLevel"/>
    <w:tmpl w:val="7180C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59612612"/>
    <w:multiLevelType w:val="singleLevel"/>
    <w:tmpl w:val="7180C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4">
    <w:nsid w:val="5D100712"/>
    <w:multiLevelType w:val="hybridMultilevel"/>
    <w:tmpl w:val="FF28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7D4F7C"/>
    <w:multiLevelType w:val="hybridMultilevel"/>
    <w:tmpl w:val="947839D4"/>
    <w:lvl w:ilvl="0" w:tplc="D618082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9114EC"/>
    <w:multiLevelType w:val="singleLevel"/>
    <w:tmpl w:val="7180C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7">
    <w:nsid w:val="67A50142"/>
    <w:multiLevelType w:val="hybridMultilevel"/>
    <w:tmpl w:val="EC08A2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803147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6D5D4ACB"/>
    <w:multiLevelType w:val="hybridMultilevel"/>
    <w:tmpl w:val="FE7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156BC3"/>
    <w:multiLevelType w:val="hybridMultilevel"/>
    <w:tmpl w:val="D834CE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B0FDD"/>
    <w:multiLevelType w:val="singleLevel"/>
    <w:tmpl w:val="7180C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2">
    <w:nsid w:val="785769CD"/>
    <w:multiLevelType w:val="hybridMultilevel"/>
    <w:tmpl w:val="75747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423C6C"/>
    <w:multiLevelType w:val="hybridMultilevel"/>
    <w:tmpl w:val="88D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750BFD"/>
    <w:multiLevelType w:val="hybridMultilevel"/>
    <w:tmpl w:val="3C3A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8"/>
  </w:num>
  <w:num w:numId="4">
    <w:abstractNumId w:val="3"/>
  </w:num>
  <w:num w:numId="5">
    <w:abstractNumId w:val="20"/>
  </w:num>
  <w:num w:numId="6">
    <w:abstractNumId w:val="15"/>
  </w:num>
  <w:num w:numId="7">
    <w:abstractNumId w:val="13"/>
  </w:num>
  <w:num w:numId="8">
    <w:abstractNumId w:val="2"/>
  </w:num>
  <w:num w:numId="9">
    <w:abstractNumId w:val="16"/>
  </w:num>
  <w:num w:numId="10">
    <w:abstractNumId w:val="27"/>
  </w:num>
  <w:num w:numId="11">
    <w:abstractNumId w:val="25"/>
  </w:num>
  <w:num w:numId="12">
    <w:abstractNumId w:val="24"/>
  </w:num>
  <w:num w:numId="13">
    <w:abstractNumId w:val="29"/>
  </w:num>
  <w:num w:numId="14">
    <w:abstractNumId w:val="10"/>
  </w:num>
  <w:num w:numId="15">
    <w:abstractNumId w:val="30"/>
  </w:num>
  <w:num w:numId="16">
    <w:abstractNumId w:val="32"/>
  </w:num>
  <w:num w:numId="17">
    <w:abstractNumId w:val="12"/>
  </w:num>
  <w:num w:numId="18">
    <w:abstractNumId w:val="7"/>
  </w:num>
  <w:num w:numId="19">
    <w:abstractNumId w:val="0"/>
  </w:num>
  <w:num w:numId="20">
    <w:abstractNumId w:val="11"/>
  </w:num>
  <w:num w:numId="21">
    <w:abstractNumId w:val="21"/>
  </w:num>
  <w:num w:numId="22">
    <w:abstractNumId w:val="18"/>
  </w:num>
  <w:num w:numId="23">
    <w:abstractNumId w:val="17"/>
  </w:num>
  <w:num w:numId="24">
    <w:abstractNumId w:val="34"/>
  </w:num>
  <w:num w:numId="25">
    <w:abstractNumId w:val="5"/>
  </w:num>
  <w:num w:numId="26">
    <w:abstractNumId w:val="1"/>
  </w:num>
  <w:num w:numId="27">
    <w:abstractNumId w:val="33"/>
  </w:num>
  <w:num w:numId="28">
    <w:abstractNumId w:val="8"/>
    <w:lvlOverride w:ilvl="0">
      <w:startOverride w:val="1"/>
    </w:lvlOverride>
  </w:num>
  <w:num w:numId="29">
    <w:abstractNumId w:val="28"/>
  </w:num>
  <w:num w:numId="30">
    <w:abstractNumId w:val="19"/>
  </w:num>
  <w:num w:numId="31">
    <w:abstractNumId w:val="6"/>
  </w:num>
  <w:num w:numId="32">
    <w:abstractNumId w:val="26"/>
  </w:num>
  <w:num w:numId="33">
    <w:abstractNumId w:val="22"/>
  </w:num>
  <w:num w:numId="34">
    <w:abstractNumId w:val="23"/>
  </w:num>
  <w:num w:numId="35">
    <w:abstractNumId w:val="9"/>
  </w:num>
  <w:num w:numId="36">
    <w:abstractNumId w:val="31"/>
  </w:num>
  <w:num w:numId="37">
    <w:abstractNumId w:val="14"/>
  </w:num>
  <w:num w:numId="3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28"/>
    <w:rsid w:val="000006D4"/>
    <w:rsid w:val="00003A8B"/>
    <w:rsid w:val="00004D6C"/>
    <w:rsid w:val="00006A76"/>
    <w:rsid w:val="00006B5F"/>
    <w:rsid w:val="000071A0"/>
    <w:rsid w:val="0001170E"/>
    <w:rsid w:val="000120D0"/>
    <w:rsid w:val="000146EE"/>
    <w:rsid w:val="00015452"/>
    <w:rsid w:val="000202B1"/>
    <w:rsid w:val="0002401B"/>
    <w:rsid w:val="00026F28"/>
    <w:rsid w:val="0002784D"/>
    <w:rsid w:val="000320BC"/>
    <w:rsid w:val="0003258F"/>
    <w:rsid w:val="0003627A"/>
    <w:rsid w:val="00036F8E"/>
    <w:rsid w:val="00040D08"/>
    <w:rsid w:val="00044A7E"/>
    <w:rsid w:val="00047E75"/>
    <w:rsid w:val="0005025A"/>
    <w:rsid w:val="000506F6"/>
    <w:rsid w:val="00052658"/>
    <w:rsid w:val="00052FFB"/>
    <w:rsid w:val="00054B30"/>
    <w:rsid w:val="00055C70"/>
    <w:rsid w:val="0005628D"/>
    <w:rsid w:val="00056ABF"/>
    <w:rsid w:val="00057354"/>
    <w:rsid w:val="00057B06"/>
    <w:rsid w:val="000608D7"/>
    <w:rsid w:val="00060D63"/>
    <w:rsid w:val="00067E8B"/>
    <w:rsid w:val="00076680"/>
    <w:rsid w:val="0008214E"/>
    <w:rsid w:val="00086044"/>
    <w:rsid w:val="00086E54"/>
    <w:rsid w:val="00087290"/>
    <w:rsid w:val="00087D7D"/>
    <w:rsid w:val="00087FC4"/>
    <w:rsid w:val="00090CFA"/>
    <w:rsid w:val="00093FD4"/>
    <w:rsid w:val="00094B3E"/>
    <w:rsid w:val="00097100"/>
    <w:rsid w:val="000A0424"/>
    <w:rsid w:val="000A051F"/>
    <w:rsid w:val="000A05D8"/>
    <w:rsid w:val="000A1293"/>
    <w:rsid w:val="000A239F"/>
    <w:rsid w:val="000A2453"/>
    <w:rsid w:val="000A31EE"/>
    <w:rsid w:val="000A44E6"/>
    <w:rsid w:val="000A6627"/>
    <w:rsid w:val="000B1744"/>
    <w:rsid w:val="000B2817"/>
    <w:rsid w:val="000B3254"/>
    <w:rsid w:val="000B40FF"/>
    <w:rsid w:val="000B57DA"/>
    <w:rsid w:val="000B62BF"/>
    <w:rsid w:val="000B6BE3"/>
    <w:rsid w:val="000C00EC"/>
    <w:rsid w:val="000C0C5B"/>
    <w:rsid w:val="000C0C81"/>
    <w:rsid w:val="000C320E"/>
    <w:rsid w:val="000C42B8"/>
    <w:rsid w:val="000C6273"/>
    <w:rsid w:val="000C71EF"/>
    <w:rsid w:val="000D0099"/>
    <w:rsid w:val="000E053F"/>
    <w:rsid w:val="000E146C"/>
    <w:rsid w:val="000E14AF"/>
    <w:rsid w:val="000E1D0D"/>
    <w:rsid w:val="000E213E"/>
    <w:rsid w:val="000E435F"/>
    <w:rsid w:val="000E43AB"/>
    <w:rsid w:val="000E6186"/>
    <w:rsid w:val="000E729F"/>
    <w:rsid w:val="000F01E5"/>
    <w:rsid w:val="000F074A"/>
    <w:rsid w:val="000F0AE8"/>
    <w:rsid w:val="000F10C0"/>
    <w:rsid w:val="000F2D7B"/>
    <w:rsid w:val="000F53F6"/>
    <w:rsid w:val="00100272"/>
    <w:rsid w:val="00103D15"/>
    <w:rsid w:val="00104170"/>
    <w:rsid w:val="0010567C"/>
    <w:rsid w:val="001059CF"/>
    <w:rsid w:val="00106137"/>
    <w:rsid w:val="001066E1"/>
    <w:rsid w:val="00106C20"/>
    <w:rsid w:val="001136CC"/>
    <w:rsid w:val="00113DDE"/>
    <w:rsid w:val="00113E82"/>
    <w:rsid w:val="00114506"/>
    <w:rsid w:val="00114FE1"/>
    <w:rsid w:val="00122244"/>
    <w:rsid w:val="00123562"/>
    <w:rsid w:val="001236F2"/>
    <w:rsid w:val="00123F4E"/>
    <w:rsid w:val="00130287"/>
    <w:rsid w:val="00130584"/>
    <w:rsid w:val="0013071E"/>
    <w:rsid w:val="00130BF9"/>
    <w:rsid w:val="001340B9"/>
    <w:rsid w:val="001340D7"/>
    <w:rsid w:val="00135A7F"/>
    <w:rsid w:val="00135EF0"/>
    <w:rsid w:val="0013656F"/>
    <w:rsid w:val="0014144B"/>
    <w:rsid w:val="001419CA"/>
    <w:rsid w:val="0014322E"/>
    <w:rsid w:val="00144205"/>
    <w:rsid w:val="00146C6E"/>
    <w:rsid w:val="00146E4B"/>
    <w:rsid w:val="00147C38"/>
    <w:rsid w:val="0015234F"/>
    <w:rsid w:val="00153EA9"/>
    <w:rsid w:val="001546B4"/>
    <w:rsid w:val="0015623D"/>
    <w:rsid w:val="001576C2"/>
    <w:rsid w:val="00160F5F"/>
    <w:rsid w:val="00161B5D"/>
    <w:rsid w:val="00167C9B"/>
    <w:rsid w:val="00171BF0"/>
    <w:rsid w:val="00171F12"/>
    <w:rsid w:val="00173C52"/>
    <w:rsid w:val="00174143"/>
    <w:rsid w:val="001754CB"/>
    <w:rsid w:val="0017712E"/>
    <w:rsid w:val="001771C0"/>
    <w:rsid w:val="00177B40"/>
    <w:rsid w:val="0018127F"/>
    <w:rsid w:val="00182DEA"/>
    <w:rsid w:val="00182E44"/>
    <w:rsid w:val="00183359"/>
    <w:rsid w:val="00183839"/>
    <w:rsid w:val="00183BA3"/>
    <w:rsid w:val="0018443C"/>
    <w:rsid w:val="001857DD"/>
    <w:rsid w:val="001913EF"/>
    <w:rsid w:val="0019378D"/>
    <w:rsid w:val="00193BE4"/>
    <w:rsid w:val="001947AA"/>
    <w:rsid w:val="001A2816"/>
    <w:rsid w:val="001A56D8"/>
    <w:rsid w:val="001A57EF"/>
    <w:rsid w:val="001A66C7"/>
    <w:rsid w:val="001A7ADC"/>
    <w:rsid w:val="001B1698"/>
    <w:rsid w:val="001B346D"/>
    <w:rsid w:val="001B5F7B"/>
    <w:rsid w:val="001B65B7"/>
    <w:rsid w:val="001B6F90"/>
    <w:rsid w:val="001C0D35"/>
    <w:rsid w:val="001C284C"/>
    <w:rsid w:val="001C2F5E"/>
    <w:rsid w:val="001C4443"/>
    <w:rsid w:val="001C6607"/>
    <w:rsid w:val="001D19BB"/>
    <w:rsid w:val="001D3022"/>
    <w:rsid w:val="001D6AAC"/>
    <w:rsid w:val="001D6C79"/>
    <w:rsid w:val="001E2BC1"/>
    <w:rsid w:val="001E57AC"/>
    <w:rsid w:val="001E5C18"/>
    <w:rsid w:val="001E7A50"/>
    <w:rsid w:val="001F1AEC"/>
    <w:rsid w:val="001F2A8E"/>
    <w:rsid w:val="001F4FD1"/>
    <w:rsid w:val="001F68DC"/>
    <w:rsid w:val="001F7DE3"/>
    <w:rsid w:val="00200392"/>
    <w:rsid w:val="00201420"/>
    <w:rsid w:val="0020346F"/>
    <w:rsid w:val="00205FE9"/>
    <w:rsid w:val="0020678B"/>
    <w:rsid w:val="00207D34"/>
    <w:rsid w:val="00207DE2"/>
    <w:rsid w:val="00217491"/>
    <w:rsid w:val="0022041E"/>
    <w:rsid w:val="00220A00"/>
    <w:rsid w:val="0022142A"/>
    <w:rsid w:val="00222973"/>
    <w:rsid w:val="00223111"/>
    <w:rsid w:val="002250B6"/>
    <w:rsid w:val="0022699E"/>
    <w:rsid w:val="0022713D"/>
    <w:rsid w:val="002277E1"/>
    <w:rsid w:val="00227F2C"/>
    <w:rsid w:val="00230E1A"/>
    <w:rsid w:val="002314F8"/>
    <w:rsid w:val="00234160"/>
    <w:rsid w:val="002405B6"/>
    <w:rsid w:val="00241728"/>
    <w:rsid w:val="00243A98"/>
    <w:rsid w:val="00243F24"/>
    <w:rsid w:val="0024474E"/>
    <w:rsid w:val="00244F40"/>
    <w:rsid w:val="002460F5"/>
    <w:rsid w:val="002500E6"/>
    <w:rsid w:val="00251081"/>
    <w:rsid w:val="002517F4"/>
    <w:rsid w:val="00252821"/>
    <w:rsid w:val="00254F62"/>
    <w:rsid w:val="0025533D"/>
    <w:rsid w:val="00255829"/>
    <w:rsid w:val="002571CE"/>
    <w:rsid w:val="002575FC"/>
    <w:rsid w:val="002617CB"/>
    <w:rsid w:val="002630FE"/>
    <w:rsid w:val="00263DED"/>
    <w:rsid w:val="00265846"/>
    <w:rsid w:val="002664DE"/>
    <w:rsid w:val="0026676F"/>
    <w:rsid w:val="002705CE"/>
    <w:rsid w:val="0027366E"/>
    <w:rsid w:val="00273BB4"/>
    <w:rsid w:val="00276DA5"/>
    <w:rsid w:val="00280F8A"/>
    <w:rsid w:val="00282F21"/>
    <w:rsid w:val="0028314F"/>
    <w:rsid w:val="002835BA"/>
    <w:rsid w:val="002865E0"/>
    <w:rsid w:val="00293E98"/>
    <w:rsid w:val="002941C2"/>
    <w:rsid w:val="00295ED8"/>
    <w:rsid w:val="002960E5"/>
    <w:rsid w:val="0029663A"/>
    <w:rsid w:val="002974F3"/>
    <w:rsid w:val="0029794D"/>
    <w:rsid w:val="002A345D"/>
    <w:rsid w:val="002A70A9"/>
    <w:rsid w:val="002B267D"/>
    <w:rsid w:val="002B38CD"/>
    <w:rsid w:val="002B5226"/>
    <w:rsid w:val="002B5441"/>
    <w:rsid w:val="002B6056"/>
    <w:rsid w:val="002B760C"/>
    <w:rsid w:val="002B79E7"/>
    <w:rsid w:val="002C1675"/>
    <w:rsid w:val="002D0928"/>
    <w:rsid w:val="002D23D1"/>
    <w:rsid w:val="002D3A45"/>
    <w:rsid w:val="002D7BB0"/>
    <w:rsid w:val="002E096C"/>
    <w:rsid w:val="002E1329"/>
    <w:rsid w:val="002E2D10"/>
    <w:rsid w:val="002E4E48"/>
    <w:rsid w:val="002F6064"/>
    <w:rsid w:val="002F6B25"/>
    <w:rsid w:val="00303CF3"/>
    <w:rsid w:val="0030777C"/>
    <w:rsid w:val="00307C00"/>
    <w:rsid w:val="00311986"/>
    <w:rsid w:val="003127C5"/>
    <w:rsid w:val="00312E15"/>
    <w:rsid w:val="00313DA9"/>
    <w:rsid w:val="00313E89"/>
    <w:rsid w:val="00314FBE"/>
    <w:rsid w:val="00317932"/>
    <w:rsid w:val="00321577"/>
    <w:rsid w:val="0032269E"/>
    <w:rsid w:val="00322B06"/>
    <w:rsid w:val="003233D3"/>
    <w:rsid w:val="0032437E"/>
    <w:rsid w:val="00325392"/>
    <w:rsid w:val="00325DF2"/>
    <w:rsid w:val="0033082A"/>
    <w:rsid w:val="00330929"/>
    <w:rsid w:val="00331CAF"/>
    <w:rsid w:val="0033202C"/>
    <w:rsid w:val="00332E6A"/>
    <w:rsid w:val="00337479"/>
    <w:rsid w:val="00344A42"/>
    <w:rsid w:val="00345E03"/>
    <w:rsid w:val="0034718F"/>
    <w:rsid w:val="00347B7E"/>
    <w:rsid w:val="00352C3D"/>
    <w:rsid w:val="00353FD4"/>
    <w:rsid w:val="003546B6"/>
    <w:rsid w:val="00363404"/>
    <w:rsid w:val="00365F23"/>
    <w:rsid w:val="00366782"/>
    <w:rsid w:val="0037018D"/>
    <w:rsid w:val="00370530"/>
    <w:rsid w:val="00373133"/>
    <w:rsid w:val="00375907"/>
    <w:rsid w:val="00381DBC"/>
    <w:rsid w:val="00382869"/>
    <w:rsid w:val="00382A06"/>
    <w:rsid w:val="003835B4"/>
    <w:rsid w:val="00384B15"/>
    <w:rsid w:val="00385DAC"/>
    <w:rsid w:val="003878A9"/>
    <w:rsid w:val="0039410D"/>
    <w:rsid w:val="00395AF2"/>
    <w:rsid w:val="00396A75"/>
    <w:rsid w:val="003A1931"/>
    <w:rsid w:val="003A19EC"/>
    <w:rsid w:val="003A4034"/>
    <w:rsid w:val="003A482C"/>
    <w:rsid w:val="003A57A6"/>
    <w:rsid w:val="003A70C2"/>
    <w:rsid w:val="003B0136"/>
    <w:rsid w:val="003B4810"/>
    <w:rsid w:val="003B4AE6"/>
    <w:rsid w:val="003B686E"/>
    <w:rsid w:val="003C0CDA"/>
    <w:rsid w:val="003C1D2B"/>
    <w:rsid w:val="003C2F11"/>
    <w:rsid w:val="003C3F6F"/>
    <w:rsid w:val="003C425B"/>
    <w:rsid w:val="003C470F"/>
    <w:rsid w:val="003C4F3C"/>
    <w:rsid w:val="003C6E40"/>
    <w:rsid w:val="003C72BB"/>
    <w:rsid w:val="003D154A"/>
    <w:rsid w:val="003D4415"/>
    <w:rsid w:val="003D519C"/>
    <w:rsid w:val="003D5674"/>
    <w:rsid w:val="003E0107"/>
    <w:rsid w:val="003E1F32"/>
    <w:rsid w:val="003E264B"/>
    <w:rsid w:val="003E2EF2"/>
    <w:rsid w:val="003E2F97"/>
    <w:rsid w:val="003E3F1C"/>
    <w:rsid w:val="003E4EBC"/>
    <w:rsid w:val="003E5F45"/>
    <w:rsid w:val="003F11CE"/>
    <w:rsid w:val="003F2B4A"/>
    <w:rsid w:val="003F3224"/>
    <w:rsid w:val="003F3864"/>
    <w:rsid w:val="003F4BD0"/>
    <w:rsid w:val="003F4D20"/>
    <w:rsid w:val="003F58B9"/>
    <w:rsid w:val="003F7891"/>
    <w:rsid w:val="00401BE4"/>
    <w:rsid w:val="0040342C"/>
    <w:rsid w:val="0040454B"/>
    <w:rsid w:val="00404CD2"/>
    <w:rsid w:val="00405EBE"/>
    <w:rsid w:val="004068A9"/>
    <w:rsid w:val="00407313"/>
    <w:rsid w:val="00407DEC"/>
    <w:rsid w:val="00410248"/>
    <w:rsid w:val="00411162"/>
    <w:rsid w:val="004113D0"/>
    <w:rsid w:val="00411921"/>
    <w:rsid w:val="00411A43"/>
    <w:rsid w:val="004123A8"/>
    <w:rsid w:val="00415B9F"/>
    <w:rsid w:val="00415D2A"/>
    <w:rsid w:val="00415DF3"/>
    <w:rsid w:val="00416121"/>
    <w:rsid w:val="00420588"/>
    <w:rsid w:val="00420CB4"/>
    <w:rsid w:val="004215B4"/>
    <w:rsid w:val="0042586A"/>
    <w:rsid w:val="0043081E"/>
    <w:rsid w:val="00430E99"/>
    <w:rsid w:val="00432634"/>
    <w:rsid w:val="0043451A"/>
    <w:rsid w:val="00434C65"/>
    <w:rsid w:val="0043510B"/>
    <w:rsid w:val="00436250"/>
    <w:rsid w:val="00442287"/>
    <w:rsid w:val="00443323"/>
    <w:rsid w:val="00450F21"/>
    <w:rsid w:val="00452635"/>
    <w:rsid w:val="004565B0"/>
    <w:rsid w:val="00460A11"/>
    <w:rsid w:val="0046139D"/>
    <w:rsid w:val="00461AC7"/>
    <w:rsid w:val="004627AB"/>
    <w:rsid w:val="004636F0"/>
    <w:rsid w:val="0046398D"/>
    <w:rsid w:val="00463A0A"/>
    <w:rsid w:val="00464747"/>
    <w:rsid w:val="00465BC1"/>
    <w:rsid w:val="00467EF7"/>
    <w:rsid w:val="00471C86"/>
    <w:rsid w:val="00472A98"/>
    <w:rsid w:val="004762A1"/>
    <w:rsid w:val="0048007B"/>
    <w:rsid w:val="00480ECC"/>
    <w:rsid w:val="00481F89"/>
    <w:rsid w:val="0048421C"/>
    <w:rsid w:val="00484EED"/>
    <w:rsid w:val="004873DE"/>
    <w:rsid w:val="00490838"/>
    <w:rsid w:val="00491AA6"/>
    <w:rsid w:val="004924FF"/>
    <w:rsid w:val="004945EE"/>
    <w:rsid w:val="00496777"/>
    <w:rsid w:val="00496B90"/>
    <w:rsid w:val="004A0E37"/>
    <w:rsid w:val="004A7320"/>
    <w:rsid w:val="004B1299"/>
    <w:rsid w:val="004B20BF"/>
    <w:rsid w:val="004B38DC"/>
    <w:rsid w:val="004B4195"/>
    <w:rsid w:val="004B4D0D"/>
    <w:rsid w:val="004B59BA"/>
    <w:rsid w:val="004B5BAA"/>
    <w:rsid w:val="004B764A"/>
    <w:rsid w:val="004C3BE4"/>
    <w:rsid w:val="004C4B7B"/>
    <w:rsid w:val="004C6E88"/>
    <w:rsid w:val="004D0EB0"/>
    <w:rsid w:val="004D1E41"/>
    <w:rsid w:val="004D1EF5"/>
    <w:rsid w:val="004D6C18"/>
    <w:rsid w:val="004D726F"/>
    <w:rsid w:val="004D75E2"/>
    <w:rsid w:val="004E1773"/>
    <w:rsid w:val="004E46EB"/>
    <w:rsid w:val="004F20C6"/>
    <w:rsid w:val="004F3131"/>
    <w:rsid w:val="004F43DC"/>
    <w:rsid w:val="00501A5A"/>
    <w:rsid w:val="00506B88"/>
    <w:rsid w:val="0050709D"/>
    <w:rsid w:val="0050754D"/>
    <w:rsid w:val="00507C54"/>
    <w:rsid w:val="005108F4"/>
    <w:rsid w:val="00510BBF"/>
    <w:rsid w:val="00511462"/>
    <w:rsid w:val="00513A83"/>
    <w:rsid w:val="005160CD"/>
    <w:rsid w:val="00516300"/>
    <w:rsid w:val="005254DB"/>
    <w:rsid w:val="00531D15"/>
    <w:rsid w:val="005335EB"/>
    <w:rsid w:val="00533B65"/>
    <w:rsid w:val="005349D8"/>
    <w:rsid w:val="00543701"/>
    <w:rsid w:val="00544D3B"/>
    <w:rsid w:val="005476BF"/>
    <w:rsid w:val="005502BD"/>
    <w:rsid w:val="00550E2C"/>
    <w:rsid w:val="00550F0C"/>
    <w:rsid w:val="00551156"/>
    <w:rsid w:val="005524F9"/>
    <w:rsid w:val="00552837"/>
    <w:rsid w:val="00554B39"/>
    <w:rsid w:val="00555717"/>
    <w:rsid w:val="00556642"/>
    <w:rsid w:val="00561B94"/>
    <w:rsid w:val="005632E5"/>
    <w:rsid w:val="005638E7"/>
    <w:rsid w:val="0056553D"/>
    <w:rsid w:val="005664A4"/>
    <w:rsid w:val="00566F4F"/>
    <w:rsid w:val="0056731A"/>
    <w:rsid w:val="0056776A"/>
    <w:rsid w:val="005700ED"/>
    <w:rsid w:val="0057251D"/>
    <w:rsid w:val="00573304"/>
    <w:rsid w:val="005740F9"/>
    <w:rsid w:val="00575E26"/>
    <w:rsid w:val="00580A18"/>
    <w:rsid w:val="00581A25"/>
    <w:rsid w:val="005835F9"/>
    <w:rsid w:val="005856B7"/>
    <w:rsid w:val="00587EB2"/>
    <w:rsid w:val="00590075"/>
    <w:rsid w:val="005902A4"/>
    <w:rsid w:val="005919B0"/>
    <w:rsid w:val="00591B94"/>
    <w:rsid w:val="005920B5"/>
    <w:rsid w:val="0059340D"/>
    <w:rsid w:val="00597344"/>
    <w:rsid w:val="00597A46"/>
    <w:rsid w:val="005A0F67"/>
    <w:rsid w:val="005A31FA"/>
    <w:rsid w:val="005A3BFA"/>
    <w:rsid w:val="005A6379"/>
    <w:rsid w:val="005A6695"/>
    <w:rsid w:val="005A6A91"/>
    <w:rsid w:val="005B38B3"/>
    <w:rsid w:val="005B39AD"/>
    <w:rsid w:val="005B5996"/>
    <w:rsid w:val="005B6F7F"/>
    <w:rsid w:val="005B7AB8"/>
    <w:rsid w:val="005B7B31"/>
    <w:rsid w:val="005C506A"/>
    <w:rsid w:val="005D076D"/>
    <w:rsid w:val="005D0D3A"/>
    <w:rsid w:val="005D1DC5"/>
    <w:rsid w:val="005D3D4A"/>
    <w:rsid w:val="005E0EA1"/>
    <w:rsid w:val="005E1777"/>
    <w:rsid w:val="005E1814"/>
    <w:rsid w:val="005E2E45"/>
    <w:rsid w:val="005F2422"/>
    <w:rsid w:val="005F552D"/>
    <w:rsid w:val="00600048"/>
    <w:rsid w:val="00600716"/>
    <w:rsid w:val="00605FC1"/>
    <w:rsid w:val="00607BAD"/>
    <w:rsid w:val="00612570"/>
    <w:rsid w:val="006128D8"/>
    <w:rsid w:val="00613DCA"/>
    <w:rsid w:val="006178C2"/>
    <w:rsid w:val="00617B39"/>
    <w:rsid w:val="00620C8F"/>
    <w:rsid w:val="00624105"/>
    <w:rsid w:val="00626712"/>
    <w:rsid w:val="00626CEA"/>
    <w:rsid w:val="00627C77"/>
    <w:rsid w:val="006309A8"/>
    <w:rsid w:val="006327E3"/>
    <w:rsid w:val="00633B8D"/>
    <w:rsid w:val="00633C21"/>
    <w:rsid w:val="00634C3F"/>
    <w:rsid w:val="006369C3"/>
    <w:rsid w:val="00637A42"/>
    <w:rsid w:val="006402D9"/>
    <w:rsid w:val="0064165F"/>
    <w:rsid w:val="0064496C"/>
    <w:rsid w:val="00644C79"/>
    <w:rsid w:val="00644D6C"/>
    <w:rsid w:val="00646064"/>
    <w:rsid w:val="006463EE"/>
    <w:rsid w:val="006471F1"/>
    <w:rsid w:val="00647940"/>
    <w:rsid w:val="006504BE"/>
    <w:rsid w:val="006518EB"/>
    <w:rsid w:val="00653FC2"/>
    <w:rsid w:val="006552B1"/>
    <w:rsid w:val="006563A9"/>
    <w:rsid w:val="00660135"/>
    <w:rsid w:val="00661E5C"/>
    <w:rsid w:val="00665893"/>
    <w:rsid w:val="006667DC"/>
    <w:rsid w:val="006700B9"/>
    <w:rsid w:val="00671326"/>
    <w:rsid w:val="00671AAC"/>
    <w:rsid w:val="0067507A"/>
    <w:rsid w:val="006750EF"/>
    <w:rsid w:val="006765E6"/>
    <w:rsid w:val="006775B9"/>
    <w:rsid w:val="00680405"/>
    <w:rsid w:val="00683A5F"/>
    <w:rsid w:val="00684502"/>
    <w:rsid w:val="0068534E"/>
    <w:rsid w:val="0068544B"/>
    <w:rsid w:val="006855C7"/>
    <w:rsid w:val="00686704"/>
    <w:rsid w:val="006912A8"/>
    <w:rsid w:val="0069404F"/>
    <w:rsid w:val="00695382"/>
    <w:rsid w:val="006A71D9"/>
    <w:rsid w:val="006A7290"/>
    <w:rsid w:val="006B029E"/>
    <w:rsid w:val="006B02AF"/>
    <w:rsid w:val="006B0F65"/>
    <w:rsid w:val="006B0FCC"/>
    <w:rsid w:val="006B3A8E"/>
    <w:rsid w:val="006B4E5D"/>
    <w:rsid w:val="006B52F8"/>
    <w:rsid w:val="006B55F8"/>
    <w:rsid w:val="006B5D81"/>
    <w:rsid w:val="006B5EFF"/>
    <w:rsid w:val="006B7385"/>
    <w:rsid w:val="006C0647"/>
    <w:rsid w:val="006C1C2D"/>
    <w:rsid w:val="006C4222"/>
    <w:rsid w:val="006C4CB5"/>
    <w:rsid w:val="006C57B2"/>
    <w:rsid w:val="006C5AA4"/>
    <w:rsid w:val="006D0449"/>
    <w:rsid w:val="006D0A9B"/>
    <w:rsid w:val="006D1A06"/>
    <w:rsid w:val="006D2686"/>
    <w:rsid w:val="006D498A"/>
    <w:rsid w:val="006D5B7D"/>
    <w:rsid w:val="006D6753"/>
    <w:rsid w:val="006D76C2"/>
    <w:rsid w:val="006E4BCB"/>
    <w:rsid w:val="006E5D73"/>
    <w:rsid w:val="006E6D31"/>
    <w:rsid w:val="006F0C0C"/>
    <w:rsid w:val="006F1354"/>
    <w:rsid w:val="006F4DFC"/>
    <w:rsid w:val="006F5FA3"/>
    <w:rsid w:val="006F6749"/>
    <w:rsid w:val="006F725C"/>
    <w:rsid w:val="00701809"/>
    <w:rsid w:val="00701C35"/>
    <w:rsid w:val="00703BD4"/>
    <w:rsid w:val="0070574A"/>
    <w:rsid w:val="007058D4"/>
    <w:rsid w:val="007065F2"/>
    <w:rsid w:val="00707BB8"/>
    <w:rsid w:val="00710474"/>
    <w:rsid w:val="0071234C"/>
    <w:rsid w:val="007147F3"/>
    <w:rsid w:val="00715CCD"/>
    <w:rsid w:val="0071786F"/>
    <w:rsid w:val="00721B90"/>
    <w:rsid w:val="007246DB"/>
    <w:rsid w:val="00724837"/>
    <w:rsid w:val="0072583A"/>
    <w:rsid w:val="00727422"/>
    <w:rsid w:val="00727F0E"/>
    <w:rsid w:val="007315DC"/>
    <w:rsid w:val="007329AD"/>
    <w:rsid w:val="00741379"/>
    <w:rsid w:val="007432CE"/>
    <w:rsid w:val="00744619"/>
    <w:rsid w:val="007456F0"/>
    <w:rsid w:val="00746447"/>
    <w:rsid w:val="00750909"/>
    <w:rsid w:val="00761A25"/>
    <w:rsid w:val="0076287C"/>
    <w:rsid w:val="00762FCF"/>
    <w:rsid w:val="00765E8F"/>
    <w:rsid w:val="007664D7"/>
    <w:rsid w:val="007711DB"/>
    <w:rsid w:val="00774F35"/>
    <w:rsid w:val="00777D8F"/>
    <w:rsid w:val="00780C6D"/>
    <w:rsid w:val="00783662"/>
    <w:rsid w:val="00783677"/>
    <w:rsid w:val="00783AC3"/>
    <w:rsid w:val="00790836"/>
    <w:rsid w:val="007940DC"/>
    <w:rsid w:val="007949A4"/>
    <w:rsid w:val="00795A35"/>
    <w:rsid w:val="0079647E"/>
    <w:rsid w:val="00796A2C"/>
    <w:rsid w:val="007A5075"/>
    <w:rsid w:val="007A6BE3"/>
    <w:rsid w:val="007A6BE5"/>
    <w:rsid w:val="007A7768"/>
    <w:rsid w:val="007B1B2B"/>
    <w:rsid w:val="007B29E9"/>
    <w:rsid w:val="007B6391"/>
    <w:rsid w:val="007B6446"/>
    <w:rsid w:val="007B7D51"/>
    <w:rsid w:val="007C0347"/>
    <w:rsid w:val="007C0A08"/>
    <w:rsid w:val="007C3BD7"/>
    <w:rsid w:val="007C405E"/>
    <w:rsid w:val="007C5D3D"/>
    <w:rsid w:val="007C7259"/>
    <w:rsid w:val="007D0A19"/>
    <w:rsid w:val="007D1003"/>
    <w:rsid w:val="007D1627"/>
    <w:rsid w:val="007D2FF4"/>
    <w:rsid w:val="007D37F4"/>
    <w:rsid w:val="007D6D16"/>
    <w:rsid w:val="007E225E"/>
    <w:rsid w:val="007E3527"/>
    <w:rsid w:val="007E6256"/>
    <w:rsid w:val="007E67B1"/>
    <w:rsid w:val="007E7E4A"/>
    <w:rsid w:val="007F1C87"/>
    <w:rsid w:val="007F405C"/>
    <w:rsid w:val="007F40C7"/>
    <w:rsid w:val="007F595C"/>
    <w:rsid w:val="007F5CA8"/>
    <w:rsid w:val="007F670E"/>
    <w:rsid w:val="008016D9"/>
    <w:rsid w:val="00803250"/>
    <w:rsid w:val="00807D84"/>
    <w:rsid w:val="00814DF4"/>
    <w:rsid w:val="008154C1"/>
    <w:rsid w:val="008157C1"/>
    <w:rsid w:val="00817343"/>
    <w:rsid w:val="00824DC4"/>
    <w:rsid w:val="0083242E"/>
    <w:rsid w:val="0083390A"/>
    <w:rsid w:val="00834A71"/>
    <w:rsid w:val="00834E57"/>
    <w:rsid w:val="008359AB"/>
    <w:rsid w:val="00835B01"/>
    <w:rsid w:val="00837EE0"/>
    <w:rsid w:val="00842F58"/>
    <w:rsid w:val="008434AD"/>
    <w:rsid w:val="008460E8"/>
    <w:rsid w:val="0084671B"/>
    <w:rsid w:val="00847392"/>
    <w:rsid w:val="008516D7"/>
    <w:rsid w:val="00853743"/>
    <w:rsid w:val="00856F08"/>
    <w:rsid w:val="00864C29"/>
    <w:rsid w:val="00867291"/>
    <w:rsid w:val="008678B2"/>
    <w:rsid w:val="008679BE"/>
    <w:rsid w:val="008700F9"/>
    <w:rsid w:val="00870166"/>
    <w:rsid w:val="00874B1E"/>
    <w:rsid w:val="0087583D"/>
    <w:rsid w:val="00876E90"/>
    <w:rsid w:val="008835A7"/>
    <w:rsid w:val="00884984"/>
    <w:rsid w:val="00884C5D"/>
    <w:rsid w:val="00885265"/>
    <w:rsid w:val="008871BC"/>
    <w:rsid w:val="008872BE"/>
    <w:rsid w:val="008900D8"/>
    <w:rsid w:val="00890799"/>
    <w:rsid w:val="00892F3A"/>
    <w:rsid w:val="00893A3D"/>
    <w:rsid w:val="008976E7"/>
    <w:rsid w:val="008A0A25"/>
    <w:rsid w:val="008A23D6"/>
    <w:rsid w:val="008A337D"/>
    <w:rsid w:val="008A688B"/>
    <w:rsid w:val="008A6DD9"/>
    <w:rsid w:val="008B07B3"/>
    <w:rsid w:val="008B23CE"/>
    <w:rsid w:val="008B3CC4"/>
    <w:rsid w:val="008B4506"/>
    <w:rsid w:val="008B4FD8"/>
    <w:rsid w:val="008C04F5"/>
    <w:rsid w:val="008C07F8"/>
    <w:rsid w:val="008C1E55"/>
    <w:rsid w:val="008C2BD4"/>
    <w:rsid w:val="008C343C"/>
    <w:rsid w:val="008C3BBD"/>
    <w:rsid w:val="008C4495"/>
    <w:rsid w:val="008C44B2"/>
    <w:rsid w:val="008C49AC"/>
    <w:rsid w:val="008C5D0C"/>
    <w:rsid w:val="008C725D"/>
    <w:rsid w:val="008C7FCF"/>
    <w:rsid w:val="008D1DAA"/>
    <w:rsid w:val="008D1FA3"/>
    <w:rsid w:val="008D2CCF"/>
    <w:rsid w:val="008D3AB7"/>
    <w:rsid w:val="008D5115"/>
    <w:rsid w:val="008D5825"/>
    <w:rsid w:val="008D6C40"/>
    <w:rsid w:val="008D7A6F"/>
    <w:rsid w:val="008E05E9"/>
    <w:rsid w:val="008E109A"/>
    <w:rsid w:val="008E4673"/>
    <w:rsid w:val="008E5EA3"/>
    <w:rsid w:val="008E6E28"/>
    <w:rsid w:val="008F0104"/>
    <w:rsid w:val="008F08A7"/>
    <w:rsid w:val="008F22A3"/>
    <w:rsid w:val="008F7C28"/>
    <w:rsid w:val="0090061F"/>
    <w:rsid w:val="00901427"/>
    <w:rsid w:val="00903658"/>
    <w:rsid w:val="00905739"/>
    <w:rsid w:val="00912FFF"/>
    <w:rsid w:val="00914F39"/>
    <w:rsid w:val="009176B0"/>
    <w:rsid w:val="00922141"/>
    <w:rsid w:val="009224B4"/>
    <w:rsid w:val="00922ACD"/>
    <w:rsid w:val="00924DC0"/>
    <w:rsid w:val="00930B50"/>
    <w:rsid w:val="009321F2"/>
    <w:rsid w:val="009361C8"/>
    <w:rsid w:val="00937347"/>
    <w:rsid w:val="00944AEC"/>
    <w:rsid w:val="00947664"/>
    <w:rsid w:val="00953C72"/>
    <w:rsid w:val="00955139"/>
    <w:rsid w:val="00956413"/>
    <w:rsid w:val="009565BB"/>
    <w:rsid w:val="00956E91"/>
    <w:rsid w:val="00957441"/>
    <w:rsid w:val="00960C5F"/>
    <w:rsid w:val="00961515"/>
    <w:rsid w:val="00971BEE"/>
    <w:rsid w:val="00974968"/>
    <w:rsid w:val="00974F38"/>
    <w:rsid w:val="009765EA"/>
    <w:rsid w:val="0097712D"/>
    <w:rsid w:val="00986A64"/>
    <w:rsid w:val="009927D5"/>
    <w:rsid w:val="0099297F"/>
    <w:rsid w:val="0099299F"/>
    <w:rsid w:val="009930BC"/>
    <w:rsid w:val="0099584A"/>
    <w:rsid w:val="0099706B"/>
    <w:rsid w:val="009971CC"/>
    <w:rsid w:val="00997277"/>
    <w:rsid w:val="0099744C"/>
    <w:rsid w:val="009A1B48"/>
    <w:rsid w:val="009A204E"/>
    <w:rsid w:val="009A21E7"/>
    <w:rsid w:val="009A46EF"/>
    <w:rsid w:val="009A5D32"/>
    <w:rsid w:val="009B12EB"/>
    <w:rsid w:val="009B24D3"/>
    <w:rsid w:val="009B2E77"/>
    <w:rsid w:val="009B4975"/>
    <w:rsid w:val="009B4AB1"/>
    <w:rsid w:val="009B4FEC"/>
    <w:rsid w:val="009B50B3"/>
    <w:rsid w:val="009C3692"/>
    <w:rsid w:val="009C4308"/>
    <w:rsid w:val="009C4DD4"/>
    <w:rsid w:val="009C74C4"/>
    <w:rsid w:val="009D2C49"/>
    <w:rsid w:val="009D42F7"/>
    <w:rsid w:val="009D4C81"/>
    <w:rsid w:val="009D4E2E"/>
    <w:rsid w:val="009D4FFF"/>
    <w:rsid w:val="009D7282"/>
    <w:rsid w:val="009E1ABD"/>
    <w:rsid w:val="009E3167"/>
    <w:rsid w:val="009E3DEC"/>
    <w:rsid w:val="009E4F9F"/>
    <w:rsid w:val="009E740F"/>
    <w:rsid w:val="009E7B91"/>
    <w:rsid w:val="009F0462"/>
    <w:rsid w:val="009F0C95"/>
    <w:rsid w:val="009F25A6"/>
    <w:rsid w:val="009F354F"/>
    <w:rsid w:val="009F3DAE"/>
    <w:rsid w:val="009F5F6E"/>
    <w:rsid w:val="009F6251"/>
    <w:rsid w:val="00A0065B"/>
    <w:rsid w:val="00A01736"/>
    <w:rsid w:val="00A019C1"/>
    <w:rsid w:val="00A022F9"/>
    <w:rsid w:val="00A02332"/>
    <w:rsid w:val="00A02FAB"/>
    <w:rsid w:val="00A055D6"/>
    <w:rsid w:val="00A05E2E"/>
    <w:rsid w:val="00A07218"/>
    <w:rsid w:val="00A07465"/>
    <w:rsid w:val="00A0766F"/>
    <w:rsid w:val="00A07820"/>
    <w:rsid w:val="00A111BA"/>
    <w:rsid w:val="00A15688"/>
    <w:rsid w:val="00A158F5"/>
    <w:rsid w:val="00A15CB7"/>
    <w:rsid w:val="00A170DD"/>
    <w:rsid w:val="00A2302B"/>
    <w:rsid w:val="00A232C9"/>
    <w:rsid w:val="00A3049D"/>
    <w:rsid w:val="00A32F73"/>
    <w:rsid w:val="00A371A6"/>
    <w:rsid w:val="00A41EAB"/>
    <w:rsid w:val="00A44B8B"/>
    <w:rsid w:val="00A453E9"/>
    <w:rsid w:val="00A45970"/>
    <w:rsid w:val="00A52A14"/>
    <w:rsid w:val="00A535A6"/>
    <w:rsid w:val="00A567F7"/>
    <w:rsid w:val="00A60D29"/>
    <w:rsid w:val="00A61A72"/>
    <w:rsid w:val="00A626B0"/>
    <w:rsid w:val="00A6449D"/>
    <w:rsid w:val="00A64FD5"/>
    <w:rsid w:val="00A65CEF"/>
    <w:rsid w:val="00A70453"/>
    <w:rsid w:val="00A737D2"/>
    <w:rsid w:val="00A7412C"/>
    <w:rsid w:val="00A75427"/>
    <w:rsid w:val="00A758D9"/>
    <w:rsid w:val="00A75942"/>
    <w:rsid w:val="00A83467"/>
    <w:rsid w:val="00A857C3"/>
    <w:rsid w:val="00A86C45"/>
    <w:rsid w:val="00A86D1C"/>
    <w:rsid w:val="00A87619"/>
    <w:rsid w:val="00A87C3E"/>
    <w:rsid w:val="00A916AE"/>
    <w:rsid w:val="00A9184E"/>
    <w:rsid w:val="00A92447"/>
    <w:rsid w:val="00A94408"/>
    <w:rsid w:val="00A95BFD"/>
    <w:rsid w:val="00A95E7A"/>
    <w:rsid w:val="00A95F0A"/>
    <w:rsid w:val="00A96413"/>
    <w:rsid w:val="00AA3C7F"/>
    <w:rsid w:val="00AA4B02"/>
    <w:rsid w:val="00AA732C"/>
    <w:rsid w:val="00AA76E5"/>
    <w:rsid w:val="00AA770C"/>
    <w:rsid w:val="00AB0108"/>
    <w:rsid w:val="00AB2759"/>
    <w:rsid w:val="00AB34F7"/>
    <w:rsid w:val="00AB3B2F"/>
    <w:rsid w:val="00AB3E2C"/>
    <w:rsid w:val="00AB3FFB"/>
    <w:rsid w:val="00AB413B"/>
    <w:rsid w:val="00AB68C5"/>
    <w:rsid w:val="00AB7C12"/>
    <w:rsid w:val="00AB7C89"/>
    <w:rsid w:val="00AC0DEA"/>
    <w:rsid w:val="00AC1D1F"/>
    <w:rsid w:val="00AC3941"/>
    <w:rsid w:val="00AC4535"/>
    <w:rsid w:val="00AC4EA1"/>
    <w:rsid w:val="00AC6318"/>
    <w:rsid w:val="00AD1DED"/>
    <w:rsid w:val="00AD419F"/>
    <w:rsid w:val="00AD5787"/>
    <w:rsid w:val="00AD65D0"/>
    <w:rsid w:val="00AD6D9B"/>
    <w:rsid w:val="00AD7CCF"/>
    <w:rsid w:val="00AE1755"/>
    <w:rsid w:val="00AE1C99"/>
    <w:rsid w:val="00AE22D7"/>
    <w:rsid w:val="00AE35C6"/>
    <w:rsid w:val="00AE4CF0"/>
    <w:rsid w:val="00AE7269"/>
    <w:rsid w:val="00AF0F69"/>
    <w:rsid w:val="00AF1319"/>
    <w:rsid w:val="00AF1A60"/>
    <w:rsid w:val="00AF6C0A"/>
    <w:rsid w:val="00AF7711"/>
    <w:rsid w:val="00B00F10"/>
    <w:rsid w:val="00B0408D"/>
    <w:rsid w:val="00B046C2"/>
    <w:rsid w:val="00B057D0"/>
    <w:rsid w:val="00B0757A"/>
    <w:rsid w:val="00B1267C"/>
    <w:rsid w:val="00B137A4"/>
    <w:rsid w:val="00B14B2B"/>
    <w:rsid w:val="00B15701"/>
    <w:rsid w:val="00B16680"/>
    <w:rsid w:val="00B20B1E"/>
    <w:rsid w:val="00B21A9F"/>
    <w:rsid w:val="00B237C8"/>
    <w:rsid w:val="00B23DD7"/>
    <w:rsid w:val="00B2406A"/>
    <w:rsid w:val="00B2467B"/>
    <w:rsid w:val="00B255E8"/>
    <w:rsid w:val="00B25EA8"/>
    <w:rsid w:val="00B26672"/>
    <w:rsid w:val="00B26BA6"/>
    <w:rsid w:val="00B27733"/>
    <w:rsid w:val="00B31124"/>
    <w:rsid w:val="00B33E76"/>
    <w:rsid w:val="00B34ABB"/>
    <w:rsid w:val="00B37FD8"/>
    <w:rsid w:val="00B4288F"/>
    <w:rsid w:val="00B42AE9"/>
    <w:rsid w:val="00B442E9"/>
    <w:rsid w:val="00B45E0E"/>
    <w:rsid w:val="00B51E09"/>
    <w:rsid w:val="00B539E5"/>
    <w:rsid w:val="00B55936"/>
    <w:rsid w:val="00B56E16"/>
    <w:rsid w:val="00B56F43"/>
    <w:rsid w:val="00B615A6"/>
    <w:rsid w:val="00B62760"/>
    <w:rsid w:val="00B65D7F"/>
    <w:rsid w:val="00B71643"/>
    <w:rsid w:val="00B719E0"/>
    <w:rsid w:val="00B71AA1"/>
    <w:rsid w:val="00B73A57"/>
    <w:rsid w:val="00B74876"/>
    <w:rsid w:val="00B75837"/>
    <w:rsid w:val="00B80C39"/>
    <w:rsid w:val="00B81F60"/>
    <w:rsid w:val="00B829E4"/>
    <w:rsid w:val="00B86583"/>
    <w:rsid w:val="00B93952"/>
    <w:rsid w:val="00B95C11"/>
    <w:rsid w:val="00B95C22"/>
    <w:rsid w:val="00B976F8"/>
    <w:rsid w:val="00BA075A"/>
    <w:rsid w:val="00BA0A6F"/>
    <w:rsid w:val="00BA244D"/>
    <w:rsid w:val="00BA25D6"/>
    <w:rsid w:val="00BA66E3"/>
    <w:rsid w:val="00BA7EB2"/>
    <w:rsid w:val="00BB1477"/>
    <w:rsid w:val="00BB2E7D"/>
    <w:rsid w:val="00BB42FE"/>
    <w:rsid w:val="00BB4C12"/>
    <w:rsid w:val="00BB65F0"/>
    <w:rsid w:val="00BB6888"/>
    <w:rsid w:val="00BC0CB5"/>
    <w:rsid w:val="00BC1490"/>
    <w:rsid w:val="00BC1640"/>
    <w:rsid w:val="00BC3939"/>
    <w:rsid w:val="00BC56EA"/>
    <w:rsid w:val="00BD1452"/>
    <w:rsid w:val="00BD1A89"/>
    <w:rsid w:val="00BD1F65"/>
    <w:rsid w:val="00BD59D8"/>
    <w:rsid w:val="00BE19FC"/>
    <w:rsid w:val="00BE7C1F"/>
    <w:rsid w:val="00BF6BDB"/>
    <w:rsid w:val="00C01837"/>
    <w:rsid w:val="00C02553"/>
    <w:rsid w:val="00C02DDD"/>
    <w:rsid w:val="00C04BF1"/>
    <w:rsid w:val="00C059DD"/>
    <w:rsid w:val="00C1139F"/>
    <w:rsid w:val="00C14796"/>
    <w:rsid w:val="00C1744B"/>
    <w:rsid w:val="00C216FD"/>
    <w:rsid w:val="00C2232A"/>
    <w:rsid w:val="00C24CDA"/>
    <w:rsid w:val="00C30F2E"/>
    <w:rsid w:val="00C310BF"/>
    <w:rsid w:val="00C400BC"/>
    <w:rsid w:val="00C4258F"/>
    <w:rsid w:val="00C43364"/>
    <w:rsid w:val="00C46550"/>
    <w:rsid w:val="00C46E69"/>
    <w:rsid w:val="00C51578"/>
    <w:rsid w:val="00C530F3"/>
    <w:rsid w:val="00C54673"/>
    <w:rsid w:val="00C56505"/>
    <w:rsid w:val="00C5706C"/>
    <w:rsid w:val="00C62C80"/>
    <w:rsid w:val="00C62C8C"/>
    <w:rsid w:val="00C64C80"/>
    <w:rsid w:val="00C672E0"/>
    <w:rsid w:val="00C7181D"/>
    <w:rsid w:val="00C7468F"/>
    <w:rsid w:val="00C75B76"/>
    <w:rsid w:val="00C75E85"/>
    <w:rsid w:val="00C76B81"/>
    <w:rsid w:val="00C81968"/>
    <w:rsid w:val="00C81AC4"/>
    <w:rsid w:val="00C849E5"/>
    <w:rsid w:val="00C94667"/>
    <w:rsid w:val="00C95A35"/>
    <w:rsid w:val="00C96476"/>
    <w:rsid w:val="00C97492"/>
    <w:rsid w:val="00CA0951"/>
    <w:rsid w:val="00CA1353"/>
    <w:rsid w:val="00CA1BA8"/>
    <w:rsid w:val="00CA1C43"/>
    <w:rsid w:val="00CA23AF"/>
    <w:rsid w:val="00CA3455"/>
    <w:rsid w:val="00CA44EC"/>
    <w:rsid w:val="00CA61FE"/>
    <w:rsid w:val="00CA6880"/>
    <w:rsid w:val="00CB02F7"/>
    <w:rsid w:val="00CB0FE6"/>
    <w:rsid w:val="00CB19C2"/>
    <w:rsid w:val="00CB2970"/>
    <w:rsid w:val="00CB30BE"/>
    <w:rsid w:val="00CB399B"/>
    <w:rsid w:val="00CB49E3"/>
    <w:rsid w:val="00CB66E4"/>
    <w:rsid w:val="00CB6753"/>
    <w:rsid w:val="00CC1281"/>
    <w:rsid w:val="00CC14B8"/>
    <w:rsid w:val="00CC1A11"/>
    <w:rsid w:val="00CC31A4"/>
    <w:rsid w:val="00CC41AC"/>
    <w:rsid w:val="00CC64F3"/>
    <w:rsid w:val="00CC7049"/>
    <w:rsid w:val="00CD14DD"/>
    <w:rsid w:val="00CD2F17"/>
    <w:rsid w:val="00CD4A16"/>
    <w:rsid w:val="00CD6882"/>
    <w:rsid w:val="00CD6EEC"/>
    <w:rsid w:val="00CD7BA3"/>
    <w:rsid w:val="00CE1A9D"/>
    <w:rsid w:val="00CE366D"/>
    <w:rsid w:val="00CE4C13"/>
    <w:rsid w:val="00CE6F18"/>
    <w:rsid w:val="00CF09D5"/>
    <w:rsid w:val="00CF24F8"/>
    <w:rsid w:val="00CF48EC"/>
    <w:rsid w:val="00CF5409"/>
    <w:rsid w:val="00CF6427"/>
    <w:rsid w:val="00CF783F"/>
    <w:rsid w:val="00D023E6"/>
    <w:rsid w:val="00D02FE5"/>
    <w:rsid w:val="00D0383D"/>
    <w:rsid w:val="00D055B2"/>
    <w:rsid w:val="00D06A75"/>
    <w:rsid w:val="00D07177"/>
    <w:rsid w:val="00D102DC"/>
    <w:rsid w:val="00D13ACC"/>
    <w:rsid w:val="00D1556C"/>
    <w:rsid w:val="00D166AA"/>
    <w:rsid w:val="00D17CEF"/>
    <w:rsid w:val="00D20572"/>
    <w:rsid w:val="00D219E4"/>
    <w:rsid w:val="00D239C0"/>
    <w:rsid w:val="00D2428C"/>
    <w:rsid w:val="00D26D76"/>
    <w:rsid w:val="00D3093D"/>
    <w:rsid w:val="00D332A1"/>
    <w:rsid w:val="00D355AC"/>
    <w:rsid w:val="00D35C63"/>
    <w:rsid w:val="00D4069D"/>
    <w:rsid w:val="00D42849"/>
    <w:rsid w:val="00D443A3"/>
    <w:rsid w:val="00D44412"/>
    <w:rsid w:val="00D45088"/>
    <w:rsid w:val="00D46284"/>
    <w:rsid w:val="00D47184"/>
    <w:rsid w:val="00D52730"/>
    <w:rsid w:val="00D53873"/>
    <w:rsid w:val="00D53F04"/>
    <w:rsid w:val="00D55529"/>
    <w:rsid w:val="00D564F1"/>
    <w:rsid w:val="00D60BC7"/>
    <w:rsid w:val="00D622B8"/>
    <w:rsid w:val="00D6266B"/>
    <w:rsid w:val="00D6397C"/>
    <w:rsid w:val="00D66055"/>
    <w:rsid w:val="00D666CE"/>
    <w:rsid w:val="00D67AEB"/>
    <w:rsid w:val="00D70D5B"/>
    <w:rsid w:val="00D71469"/>
    <w:rsid w:val="00D73626"/>
    <w:rsid w:val="00D73DF0"/>
    <w:rsid w:val="00D75940"/>
    <w:rsid w:val="00D7635E"/>
    <w:rsid w:val="00D77EA4"/>
    <w:rsid w:val="00D80573"/>
    <w:rsid w:val="00D81115"/>
    <w:rsid w:val="00D83712"/>
    <w:rsid w:val="00D840DA"/>
    <w:rsid w:val="00D87FC6"/>
    <w:rsid w:val="00D92409"/>
    <w:rsid w:val="00D926AF"/>
    <w:rsid w:val="00D93439"/>
    <w:rsid w:val="00D93AA1"/>
    <w:rsid w:val="00D9436C"/>
    <w:rsid w:val="00D973F6"/>
    <w:rsid w:val="00D9761A"/>
    <w:rsid w:val="00D977DF"/>
    <w:rsid w:val="00DA097F"/>
    <w:rsid w:val="00DA5622"/>
    <w:rsid w:val="00DA75D0"/>
    <w:rsid w:val="00DA76CA"/>
    <w:rsid w:val="00DA7BCB"/>
    <w:rsid w:val="00DB01F3"/>
    <w:rsid w:val="00DB069E"/>
    <w:rsid w:val="00DB376A"/>
    <w:rsid w:val="00DB6A77"/>
    <w:rsid w:val="00DB6D49"/>
    <w:rsid w:val="00DC14BA"/>
    <w:rsid w:val="00DC1703"/>
    <w:rsid w:val="00DC4C62"/>
    <w:rsid w:val="00DC57C3"/>
    <w:rsid w:val="00DC5FB0"/>
    <w:rsid w:val="00DC7EA9"/>
    <w:rsid w:val="00DD2E07"/>
    <w:rsid w:val="00DD2E72"/>
    <w:rsid w:val="00DD307F"/>
    <w:rsid w:val="00DD7B8B"/>
    <w:rsid w:val="00DE2709"/>
    <w:rsid w:val="00DE352D"/>
    <w:rsid w:val="00DE35FC"/>
    <w:rsid w:val="00DE484E"/>
    <w:rsid w:val="00DE4DAA"/>
    <w:rsid w:val="00DF2562"/>
    <w:rsid w:val="00DF285C"/>
    <w:rsid w:val="00DF2C62"/>
    <w:rsid w:val="00DF44D8"/>
    <w:rsid w:val="00E00708"/>
    <w:rsid w:val="00E00DFA"/>
    <w:rsid w:val="00E02482"/>
    <w:rsid w:val="00E035C2"/>
    <w:rsid w:val="00E03B1A"/>
    <w:rsid w:val="00E1142D"/>
    <w:rsid w:val="00E11F71"/>
    <w:rsid w:val="00E14EFA"/>
    <w:rsid w:val="00E25BB2"/>
    <w:rsid w:val="00E264CB"/>
    <w:rsid w:val="00E336A1"/>
    <w:rsid w:val="00E33B14"/>
    <w:rsid w:val="00E35669"/>
    <w:rsid w:val="00E379C4"/>
    <w:rsid w:val="00E40754"/>
    <w:rsid w:val="00E41172"/>
    <w:rsid w:val="00E4241A"/>
    <w:rsid w:val="00E44588"/>
    <w:rsid w:val="00E45CF3"/>
    <w:rsid w:val="00E5143A"/>
    <w:rsid w:val="00E54F5F"/>
    <w:rsid w:val="00E57170"/>
    <w:rsid w:val="00E63DA8"/>
    <w:rsid w:val="00E64C49"/>
    <w:rsid w:val="00E657A5"/>
    <w:rsid w:val="00E65D3F"/>
    <w:rsid w:val="00E667D9"/>
    <w:rsid w:val="00E66E4F"/>
    <w:rsid w:val="00E70696"/>
    <w:rsid w:val="00E7233F"/>
    <w:rsid w:val="00E75DD3"/>
    <w:rsid w:val="00E765EA"/>
    <w:rsid w:val="00E80B72"/>
    <w:rsid w:val="00E813C9"/>
    <w:rsid w:val="00E81C80"/>
    <w:rsid w:val="00E8260C"/>
    <w:rsid w:val="00E83C6A"/>
    <w:rsid w:val="00E8461B"/>
    <w:rsid w:val="00E84673"/>
    <w:rsid w:val="00E85D3B"/>
    <w:rsid w:val="00E86E32"/>
    <w:rsid w:val="00E94875"/>
    <w:rsid w:val="00E972AE"/>
    <w:rsid w:val="00EA1E44"/>
    <w:rsid w:val="00EA2AA1"/>
    <w:rsid w:val="00EA4915"/>
    <w:rsid w:val="00EA5385"/>
    <w:rsid w:val="00EA6F88"/>
    <w:rsid w:val="00EA7698"/>
    <w:rsid w:val="00EB2938"/>
    <w:rsid w:val="00EB2DA0"/>
    <w:rsid w:val="00EB322B"/>
    <w:rsid w:val="00EB4FCF"/>
    <w:rsid w:val="00EB759F"/>
    <w:rsid w:val="00EC0B8A"/>
    <w:rsid w:val="00EC0FF3"/>
    <w:rsid w:val="00EC2E69"/>
    <w:rsid w:val="00EC3C68"/>
    <w:rsid w:val="00EC3EC9"/>
    <w:rsid w:val="00EC4D4E"/>
    <w:rsid w:val="00ED4E40"/>
    <w:rsid w:val="00ED578A"/>
    <w:rsid w:val="00ED6007"/>
    <w:rsid w:val="00ED6F6C"/>
    <w:rsid w:val="00ED72B2"/>
    <w:rsid w:val="00ED7FC4"/>
    <w:rsid w:val="00EE1A91"/>
    <w:rsid w:val="00EE2ED7"/>
    <w:rsid w:val="00EE3B57"/>
    <w:rsid w:val="00EE5651"/>
    <w:rsid w:val="00EF1586"/>
    <w:rsid w:val="00EF1678"/>
    <w:rsid w:val="00EF23A7"/>
    <w:rsid w:val="00EF2431"/>
    <w:rsid w:val="00EF5083"/>
    <w:rsid w:val="00EF66DC"/>
    <w:rsid w:val="00EF6E74"/>
    <w:rsid w:val="00F00D04"/>
    <w:rsid w:val="00F02BA0"/>
    <w:rsid w:val="00F0312F"/>
    <w:rsid w:val="00F044CA"/>
    <w:rsid w:val="00F04F31"/>
    <w:rsid w:val="00F07DAA"/>
    <w:rsid w:val="00F1018D"/>
    <w:rsid w:val="00F1050D"/>
    <w:rsid w:val="00F14E25"/>
    <w:rsid w:val="00F1528A"/>
    <w:rsid w:val="00F16622"/>
    <w:rsid w:val="00F16884"/>
    <w:rsid w:val="00F178AC"/>
    <w:rsid w:val="00F22734"/>
    <w:rsid w:val="00F22D4A"/>
    <w:rsid w:val="00F240F2"/>
    <w:rsid w:val="00F26516"/>
    <w:rsid w:val="00F26876"/>
    <w:rsid w:val="00F30DDD"/>
    <w:rsid w:val="00F31415"/>
    <w:rsid w:val="00F31B1E"/>
    <w:rsid w:val="00F33461"/>
    <w:rsid w:val="00F34257"/>
    <w:rsid w:val="00F34842"/>
    <w:rsid w:val="00F361DE"/>
    <w:rsid w:val="00F41FC3"/>
    <w:rsid w:val="00F43E50"/>
    <w:rsid w:val="00F44166"/>
    <w:rsid w:val="00F44C15"/>
    <w:rsid w:val="00F45D30"/>
    <w:rsid w:val="00F464EF"/>
    <w:rsid w:val="00F50CEB"/>
    <w:rsid w:val="00F52DA1"/>
    <w:rsid w:val="00F531E1"/>
    <w:rsid w:val="00F53683"/>
    <w:rsid w:val="00F5558C"/>
    <w:rsid w:val="00F568E3"/>
    <w:rsid w:val="00F60CF7"/>
    <w:rsid w:val="00F60D3A"/>
    <w:rsid w:val="00F61849"/>
    <w:rsid w:val="00F6238C"/>
    <w:rsid w:val="00F66C76"/>
    <w:rsid w:val="00F67DF8"/>
    <w:rsid w:val="00F704BD"/>
    <w:rsid w:val="00F70A95"/>
    <w:rsid w:val="00F73549"/>
    <w:rsid w:val="00F73C30"/>
    <w:rsid w:val="00F7602F"/>
    <w:rsid w:val="00F773B2"/>
    <w:rsid w:val="00F77E8A"/>
    <w:rsid w:val="00F80241"/>
    <w:rsid w:val="00F803BE"/>
    <w:rsid w:val="00F80669"/>
    <w:rsid w:val="00F81576"/>
    <w:rsid w:val="00F82946"/>
    <w:rsid w:val="00F82F08"/>
    <w:rsid w:val="00F84737"/>
    <w:rsid w:val="00F90643"/>
    <w:rsid w:val="00F909F9"/>
    <w:rsid w:val="00F94927"/>
    <w:rsid w:val="00FA0F9A"/>
    <w:rsid w:val="00FA2AAB"/>
    <w:rsid w:val="00FA3BA4"/>
    <w:rsid w:val="00FA5BA5"/>
    <w:rsid w:val="00FA6736"/>
    <w:rsid w:val="00FA70CD"/>
    <w:rsid w:val="00FB22FA"/>
    <w:rsid w:val="00FB2D0E"/>
    <w:rsid w:val="00FB2E96"/>
    <w:rsid w:val="00FC02CE"/>
    <w:rsid w:val="00FC143B"/>
    <w:rsid w:val="00FC3F7C"/>
    <w:rsid w:val="00FC440E"/>
    <w:rsid w:val="00FD1FB4"/>
    <w:rsid w:val="00FD2DC8"/>
    <w:rsid w:val="00FD345E"/>
    <w:rsid w:val="00FD40E4"/>
    <w:rsid w:val="00FD444D"/>
    <w:rsid w:val="00FD5FF0"/>
    <w:rsid w:val="00FD6D35"/>
    <w:rsid w:val="00FD7532"/>
    <w:rsid w:val="00FD77AC"/>
    <w:rsid w:val="00FD7AAA"/>
    <w:rsid w:val="00FE0663"/>
    <w:rsid w:val="00FE0817"/>
    <w:rsid w:val="00FE13A5"/>
    <w:rsid w:val="00FE22E4"/>
    <w:rsid w:val="00FE4064"/>
    <w:rsid w:val="00FE434F"/>
    <w:rsid w:val="00FF043F"/>
    <w:rsid w:val="00FF0451"/>
    <w:rsid w:val="00FF0B15"/>
    <w:rsid w:val="00FF0C63"/>
    <w:rsid w:val="00FF2097"/>
    <w:rsid w:val="00FF21FF"/>
    <w:rsid w:val="00FF2ADB"/>
    <w:rsid w:val="00FF307C"/>
    <w:rsid w:val="00FF3507"/>
    <w:rsid w:val="00FF3BC3"/>
    <w:rsid w:val="00FF463A"/>
    <w:rsid w:val="00FF567E"/>
    <w:rsid w:val="00FF5993"/>
    <w:rsid w:val="00FF606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0D0CE5E-3032-4391-BBDF-E546615E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450"/>
        <w:tab w:val="left" w:pos="900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450"/>
        <w:tab w:val="left" w:pos="900"/>
      </w:tabs>
      <w:jc w:val="center"/>
    </w:pPr>
    <w:rPr>
      <w:rFonts w:ascii="Tahoma" w:hAnsi="Tahoma"/>
      <w:b/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450"/>
        <w:tab w:val="left" w:pos="900"/>
      </w:tabs>
      <w:ind w:left="-18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5632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653FC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83390A"/>
    <w:rPr>
      <w:color w:val="0000FF"/>
      <w:u w:val="single"/>
    </w:rPr>
  </w:style>
  <w:style w:type="paragraph" w:styleId="BalloonText">
    <w:name w:val="Balloon Text"/>
    <w:basedOn w:val="Normal"/>
    <w:semiHidden/>
    <w:rsid w:val="00FF3BC3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link w:val="BodyTextIndent"/>
    <w:rsid w:val="00BA66E3"/>
  </w:style>
  <w:style w:type="character" w:customStyle="1" w:styleId="FooterChar">
    <w:name w:val="Footer Char"/>
    <w:link w:val="Footer"/>
    <w:uiPriority w:val="99"/>
    <w:rsid w:val="00F5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6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cmp-tr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D7BE-5DC3-42D5-A9D5-3C68D027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cmp-train.dot</Template>
  <TotalTime>10</TotalTime>
  <Pages>8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</vt:lpstr>
    </vt:vector>
  </TitlesOfParts>
  <Company>COMPRO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</dc:title>
  <dc:creator>Arun</dc:creator>
  <cp:lastModifiedBy>Vivek Daryani</cp:lastModifiedBy>
  <cp:revision>13</cp:revision>
  <cp:lastPrinted>2010-04-05T05:58:00Z</cp:lastPrinted>
  <dcterms:created xsi:type="dcterms:W3CDTF">2018-07-03T10:08:00Z</dcterms:created>
  <dcterms:modified xsi:type="dcterms:W3CDTF">2018-07-03T10:18:00Z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678952540</vt:i4>
  </property>
</Properties>
</file>